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69517196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F30392" w:rsidRDefault="00F303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59F88" id="组 149" o:spid="_x0000_s1026" style="position:absolute;left:0;text-align:left;margin-left:0;margin-top:0;width:8in;height:95.7pt;z-index:25165516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margin" w:tblpXSpec="right" w:tblpY="10808"/>
            <w:tblW w:w="4846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  <w:tblDescription w:val="签名表格"/>
          </w:tblPr>
          <w:tblGrid>
            <w:gridCol w:w="738"/>
            <w:gridCol w:w="818"/>
            <w:gridCol w:w="111"/>
            <w:gridCol w:w="1029"/>
            <w:gridCol w:w="550"/>
            <w:gridCol w:w="853"/>
            <w:gridCol w:w="724"/>
            <w:gridCol w:w="138"/>
            <w:gridCol w:w="991"/>
            <w:gridCol w:w="572"/>
            <w:gridCol w:w="737"/>
            <w:gridCol w:w="677"/>
            <w:gridCol w:w="109"/>
            <w:gridCol w:w="1025"/>
          </w:tblGrid>
          <w:tr w:rsidR="0025147E" w:rsidRPr="00FB0765" w:rsidTr="0025147E">
            <w:trPr>
              <w:trHeight w:val="423"/>
            </w:trPr>
            <w:tc>
              <w:tcPr>
                <w:tcW w:w="858" w:type="pct"/>
                <w:gridSpan w:val="2"/>
                <w:tcBorders>
                  <w:bottom w:val="single" w:sz="8" w:space="0" w:color="404040" w:themeColor="text1" w:themeTint="BF"/>
                </w:tcBorders>
                <w:vAlign w:val="bottom"/>
              </w:tcPr>
              <w:p w:rsidR="0025147E" w:rsidRPr="00FB0765" w:rsidRDefault="0004766E" w:rsidP="00FC453B">
                <w:pPr>
                  <w:pStyle w:val="ac"/>
                  <w:rPr>
                    <w:rFonts w:ascii="微软雅黑" w:eastAsia="微软雅黑" w:hAnsi="微软雅黑"/>
                  </w:rPr>
                </w:pPr>
                <w:r w:rsidRPr="00170420">
                  <w:rPr>
                    <w:rFonts w:ascii="微软雅黑" w:eastAsia="微软雅黑" w:hAnsi="微软雅黑" w:hint="eastAsia"/>
                    <w:sz w:val="24"/>
                  </w:rPr>
                  <w:t>时宝雯</w:t>
                </w:r>
              </w:p>
            </w:tc>
            <w:tc>
              <w:tcPr>
                <w:tcW w:w="61" w:type="pct"/>
                <w:vAlign w:val="bottom"/>
              </w:tcPr>
              <w:p w:rsidR="0025147E" w:rsidRPr="00FB0765" w:rsidRDefault="0025147E" w:rsidP="00FC453B">
                <w:pPr>
                  <w:pStyle w:val="ac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567" w:type="pct"/>
                <w:tcBorders>
                  <w:bottom w:val="single" w:sz="8" w:space="0" w:color="404040" w:themeColor="text1" w:themeTint="BF"/>
                </w:tcBorders>
                <w:vAlign w:val="bottom"/>
              </w:tcPr>
              <w:p w:rsidR="0025147E" w:rsidRPr="00FB0765" w:rsidRDefault="0004766E" w:rsidP="00FC453B">
                <w:pPr>
                  <w:pStyle w:val="ac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2018.08.10</w:t>
                </w:r>
              </w:p>
            </w:tc>
            <w:tc>
              <w:tcPr>
                <w:tcW w:w="303" w:type="pct"/>
                <w:vAlign w:val="bottom"/>
              </w:tcPr>
              <w:p w:rsidR="0025147E" w:rsidRPr="00FB0765" w:rsidRDefault="0025147E" w:rsidP="00FC453B">
                <w:pPr>
                  <w:pStyle w:val="ac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869" w:type="pct"/>
                <w:gridSpan w:val="2"/>
                <w:tcBorders>
                  <w:bottom w:val="single" w:sz="8" w:space="0" w:color="0D0D0D" w:themeColor="text1" w:themeTint="F2"/>
                </w:tcBorders>
                <w:vAlign w:val="bottom"/>
              </w:tcPr>
              <w:p w:rsidR="0025147E" w:rsidRPr="00FB0765" w:rsidRDefault="0004766E" w:rsidP="00FC453B">
                <w:pPr>
                  <w:pStyle w:val="ac"/>
                  <w:rPr>
                    <w:rFonts w:ascii="微软雅黑" w:eastAsia="微软雅黑" w:hAnsi="微软雅黑"/>
                  </w:rPr>
                </w:pPr>
                <w:r w:rsidRPr="00170420">
                  <w:rPr>
                    <w:rFonts w:ascii="微软雅黑" w:eastAsia="微软雅黑" w:hAnsi="微软雅黑" w:hint="eastAsia"/>
                    <w:sz w:val="24"/>
                  </w:rPr>
                  <w:t>王江涛</w:t>
                </w:r>
              </w:p>
            </w:tc>
            <w:tc>
              <w:tcPr>
                <w:tcW w:w="76" w:type="pct"/>
                <w:vAlign w:val="bottom"/>
              </w:tcPr>
              <w:p w:rsidR="0025147E" w:rsidRPr="00FB0765" w:rsidRDefault="0025147E" w:rsidP="00FC453B">
                <w:pPr>
                  <w:pStyle w:val="ac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546" w:type="pct"/>
                <w:tcBorders>
                  <w:bottom w:val="single" w:sz="8" w:space="0" w:color="0D0D0D" w:themeColor="text1" w:themeTint="F2"/>
                </w:tcBorders>
                <w:vAlign w:val="bottom"/>
              </w:tcPr>
              <w:p w:rsidR="0025147E" w:rsidRPr="00FB0765" w:rsidRDefault="008559C4" w:rsidP="00FC453B">
                <w:pPr>
                  <w:pStyle w:val="ac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2</w:t>
                </w:r>
                <w:r>
                  <w:rPr>
                    <w:rFonts w:ascii="微软雅黑" w:eastAsia="微软雅黑" w:hAnsi="微软雅黑"/>
                  </w:rPr>
                  <w:t>018.08.10</w:t>
                </w:r>
              </w:p>
            </w:tc>
            <w:tc>
              <w:tcPr>
                <w:tcW w:w="315" w:type="pct"/>
                <w:vAlign w:val="bottom"/>
              </w:tcPr>
              <w:p w:rsidR="0025147E" w:rsidRPr="00FB0765" w:rsidRDefault="0025147E" w:rsidP="00FC453B">
                <w:pPr>
                  <w:pStyle w:val="ac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779" w:type="pct"/>
                <w:gridSpan w:val="2"/>
                <w:tcBorders>
                  <w:bottom w:val="single" w:sz="8" w:space="0" w:color="404040" w:themeColor="text1" w:themeTint="BF"/>
                </w:tcBorders>
                <w:vAlign w:val="bottom"/>
              </w:tcPr>
              <w:p w:rsidR="0025147E" w:rsidRPr="00FB0765" w:rsidRDefault="0004766E" w:rsidP="00FC453B">
                <w:pPr>
                  <w:pStyle w:val="ac"/>
                  <w:rPr>
                    <w:rFonts w:ascii="微软雅黑" w:eastAsia="微软雅黑" w:hAnsi="微软雅黑"/>
                  </w:rPr>
                </w:pPr>
                <w:r w:rsidRPr="00170420">
                  <w:rPr>
                    <w:rFonts w:ascii="微软雅黑" w:eastAsia="微软雅黑" w:hAnsi="微软雅黑" w:hint="eastAsia"/>
                    <w:sz w:val="24"/>
                  </w:rPr>
                  <w:t>曾祥益</w:t>
                </w:r>
              </w:p>
            </w:tc>
            <w:tc>
              <w:tcPr>
                <w:tcW w:w="60" w:type="pct"/>
                <w:vAlign w:val="bottom"/>
              </w:tcPr>
              <w:p w:rsidR="0025147E" w:rsidRPr="00FB0765" w:rsidRDefault="0025147E" w:rsidP="00FC453B">
                <w:pPr>
                  <w:pStyle w:val="ac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565" w:type="pct"/>
                <w:tcBorders>
                  <w:bottom w:val="single" w:sz="8" w:space="0" w:color="404040" w:themeColor="text1" w:themeTint="BF"/>
                </w:tcBorders>
                <w:vAlign w:val="bottom"/>
              </w:tcPr>
              <w:p w:rsidR="0025147E" w:rsidRPr="00FB0765" w:rsidRDefault="008559C4" w:rsidP="00FC453B">
                <w:pPr>
                  <w:pStyle w:val="ac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2</w:t>
                </w:r>
                <w:r>
                  <w:rPr>
                    <w:rFonts w:ascii="微软雅黑" w:eastAsia="微软雅黑" w:hAnsi="微软雅黑"/>
                  </w:rPr>
                  <w:t>018.08.10</w:t>
                </w:r>
              </w:p>
            </w:tc>
          </w:tr>
          <w:tr w:rsidR="00FC453B" w:rsidRPr="00FB0765" w:rsidTr="0025147E">
            <w:tc>
              <w:tcPr>
                <w:tcW w:w="407" w:type="pct"/>
                <w:tcBorders>
                  <w:top w:val="single" w:sz="8" w:space="0" w:color="404040" w:themeColor="text1" w:themeTint="BF"/>
                </w:tcBorders>
              </w:tcPr>
              <w:p w:rsidR="009543A8" w:rsidRPr="00FB0765" w:rsidRDefault="009543A8" w:rsidP="00FC453B">
                <w:pPr>
                  <w:spacing w:after="0"/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hint="eastAsia"/>
                    <w:lang w:val="zh-CN"/>
                  </w:rPr>
                  <w:t>编写人</w:t>
                </w:r>
              </w:p>
            </w:tc>
            <w:tc>
              <w:tcPr>
                <w:tcW w:w="451" w:type="pct"/>
                <w:tcBorders>
                  <w:top w:val="single" w:sz="8" w:space="0" w:color="404040" w:themeColor="text1" w:themeTint="BF"/>
                </w:tcBorders>
              </w:tcPr>
              <w:p w:rsidR="009543A8" w:rsidRPr="00FB0765" w:rsidRDefault="009543A8" w:rsidP="00FC453B">
                <w:pPr>
                  <w:spacing w:after="0"/>
                  <w:rPr>
                    <w:rFonts w:ascii="微软雅黑" w:hAnsi="微软雅黑"/>
                  </w:rPr>
                </w:pPr>
              </w:p>
            </w:tc>
            <w:tc>
              <w:tcPr>
                <w:tcW w:w="61" w:type="pct"/>
              </w:tcPr>
              <w:p w:rsidR="009543A8" w:rsidRPr="00FB0765" w:rsidRDefault="009543A8" w:rsidP="00FC453B">
                <w:pPr>
                  <w:spacing w:after="0"/>
                  <w:rPr>
                    <w:rFonts w:ascii="微软雅黑" w:hAnsi="微软雅黑"/>
                  </w:rPr>
                </w:pPr>
              </w:p>
            </w:tc>
            <w:tc>
              <w:tcPr>
                <w:tcW w:w="567" w:type="pct"/>
                <w:tcBorders>
                  <w:top w:val="single" w:sz="8" w:space="0" w:color="404040" w:themeColor="text1" w:themeTint="BF"/>
                </w:tcBorders>
              </w:tcPr>
              <w:p w:rsidR="009543A8" w:rsidRPr="00FB0765" w:rsidRDefault="009543A8" w:rsidP="00FC453B">
                <w:pPr>
                  <w:spacing w:after="0"/>
                  <w:rPr>
                    <w:rFonts w:ascii="微软雅黑" w:hAnsi="微软雅黑"/>
                  </w:rPr>
                </w:pPr>
                <w:r w:rsidRPr="00FB0765">
                  <w:rPr>
                    <w:rFonts w:ascii="微软雅黑" w:hAnsi="微软雅黑"/>
                    <w:lang w:val="zh-CN"/>
                  </w:rPr>
                  <w:t>日期</w:t>
                </w:r>
              </w:p>
            </w:tc>
            <w:tc>
              <w:tcPr>
                <w:tcW w:w="303" w:type="pct"/>
              </w:tcPr>
              <w:p w:rsidR="009543A8" w:rsidRPr="00FB0765" w:rsidRDefault="009543A8" w:rsidP="00FC453B">
                <w:pPr>
                  <w:spacing w:after="0"/>
                  <w:rPr>
                    <w:rFonts w:ascii="微软雅黑" w:hAnsi="微软雅黑"/>
                  </w:rPr>
                </w:pPr>
              </w:p>
            </w:tc>
            <w:tc>
              <w:tcPr>
                <w:tcW w:w="470" w:type="pct"/>
                <w:tcBorders>
                  <w:top w:val="single" w:sz="8" w:space="0" w:color="0D0D0D" w:themeColor="text1" w:themeTint="F2"/>
                </w:tcBorders>
              </w:tcPr>
              <w:p w:rsidR="009543A8" w:rsidRPr="00FB0765" w:rsidRDefault="00775647" w:rsidP="00FC453B">
                <w:pPr>
                  <w:spacing w:after="0"/>
                  <w:rPr>
                    <w:rFonts w:ascii="微软雅黑" w:hAnsi="微软雅黑"/>
                    <w:lang w:val="zh-CN"/>
                  </w:rPr>
                </w:pPr>
                <w:r>
                  <w:rPr>
                    <w:rFonts w:ascii="微软雅黑" w:hAnsi="微软雅黑" w:hint="eastAsia"/>
                    <w:lang w:val="zh-CN"/>
                  </w:rPr>
                  <w:t>审核</w:t>
                </w:r>
                <w:r w:rsidR="009543A8">
                  <w:rPr>
                    <w:rFonts w:ascii="微软雅黑" w:hAnsi="微软雅黑" w:hint="eastAsia"/>
                    <w:lang w:val="zh-CN"/>
                  </w:rPr>
                  <w:t>人</w:t>
                </w:r>
              </w:p>
            </w:tc>
            <w:tc>
              <w:tcPr>
                <w:tcW w:w="399" w:type="pct"/>
                <w:tcBorders>
                  <w:top w:val="single" w:sz="8" w:space="0" w:color="0D0D0D" w:themeColor="text1" w:themeTint="F2"/>
                </w:tcBorders>
              </w:tcPr>
              <w:p w:rsidR="009543A8" w:rsidRPr="00FB0765" w:rsidRDefault="009543A8" w:rsidP="00FC453B">
                <w:pPr>
                  <w:spacing w:after="0"/>
                  <w:rPr>
                    <w:rFonts w:ascii="微软雅黑" w:hAnsi="微软雅黑"/>
                    <w:lang w:val="zh-CN"/>
                  </w:rPr>
                </w:pPr>
              </w:p>
            </w:tc>
            <w:tc>
              <w:tcPr>
                <w:tcW w:w="76" w:type="pct"/>
              </w:tcPr>
              <w:p w:rsidR="009543A8" w:rsidRDefault="009543A8" w:rsidP="00FC453B">
                <w:pPr>
                  <w:spacing w:after="0"/>
                  <w:rPr>
                    <w:rFonts w:ascii="微软雅黑" w:hAnsi="微软雅黑"/>
                    <w:lang w:val="zh-CN"/>
                  </w:rPr>
                </w:pPr>
              </w:p>
            </w:tc>
            <w:tc>
              <w:tcPr>
                <w:tcW w:w="546" w:type="pct"/>
                <w:tcBorders>
                  <w:top w:val="single" w:sz="8" w:space="0" w:color="0D0D0D" w:themeColor="text1" w:themeTint="F2"/>
                </w:tcBorders>
              </w:tcPr>
              <w:p w:rsidR="009543A8" w:rsidRPr="00FB0765" w:rsidRDefault="009543A8" w:rsidP="00FC453B">
                <w:pPr>
                  <w:spacing w:after="0"/>
                  <w:rPr>
                    <w:rFonts w:ascii="微软雅黑" w:hAnsi="微软雅黑"/>
                    <w:lang w:val="zh-CN"/>
                  </w:rPr>
                </w:pPr>
                <w:r>
                  <w:rPr>
                    <w:rFonts w:ascii="微软雅黑" w:hAnsi="微软雅黑" w:hint="eastAsia"/>
                    <w:lang w:val="zh-CN"/>
                  </w:rPr>
                  <w:t>日期</w:t>
                </w:r>
              </w:p>
            </w:tc>
            <w:tc>
              <w:tcPr>
                <w:tcW w:w="315" w:type="pct"/>
              </w:tcPr>
              <w:p w:rsidR="009543A8" w:rsidRPr="00FB0765" w:rsidRDefault="009543A8" w:rsidP="00FC453B">
                <w:pPr>
                  <w:spacing w:after="0"/>
                  <w:rPr>
                    <w:rFonts w:ascii="微软雅黑" w:hAnsi="微软雅黑"/>
                    <w:lang w:val="zh-CN"/>
                  </w:rPr>
                </w:pPr>
              </w:p>
            </w:tc>
            <w:tc>
              <w:tcPr>
                <w:tcW w:w="406" w:type="pct"/>
                <w:tcBorders>
                  <w:top w:val="single" w:sz="8" w:space="0" w:color="404040" w:themeColor="text1" w:themeTint="BF"/>
                </w:tcBorders>
              </w:tcPr>
              <w:p w:rsidR="009543A8" w:rsidRPr="00FB0765" w:rsidRDefault="00775647" w:rsidP="00FC453B">
                <w:pPr>
                  <w:spacing w:after="0"/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hint="eastAsia"/>
                    <w:lang w:val="zh-CN"/>
                  </w:rPr>
                  <w:t>批准</w:t>
                </w:r>
                <w:r w:rsidR="009543A8" w:rsidRPr="00FB0765">
                  <w:rPr>
                    <w:rFonts w:ascii="微软雅黑" w:hAnsi="微软雅黑"/>
                    <w:lang w:val="zh-CN"/>
                  </w:rPr>
                  <w:t>人</w:t>
                </w:r>
              </w:p>
            </w:tc>
            <w:tc>
              <w:tcPr>
                <w:tcW w:w="373" w:type="pct"/>
                <w:tcBorders>
                  <w:top w:val="single" w:sz="8" w:space="0" w:color="404040" w:themeColor="text1" w:themeTint="BF"/>
                </w:tcBorders>
              </w:tcPr>
              <w:p w:rsidR="009543A8" w:rsidRPr="00FB0765" w:rsidRDefault="009543A8" w:rsidP="00FC453B">
                <w:pPr>
                  <w:spacing w:after="0"/>
                  <w:rPr>
                    <w:rFonts w:ascii="微软雅黑" w:hAnsi="微软雅黑"/>
                  </w:rPr>
                </w:pPr>
              </w:p>
            </w:tc>
            <w:tc>
              <w:tcPr>
                <w:tcW w:w="60" w:type="pct"/>
              </w:tcPr>
              <w:p w:rsidR="009543A8" w:rsidRPr="00FB0765" w:rsidRDefault="009543A8" w:rsidP="00FC453B">
                <w:pPr>
                  <w:spacing w:after="0"/>
                  <w:rPr>
                    <w:rFonts w:ascii="微软雅黑" w:hAnsi="微软雅黑"/>
                  </w:rPr>
                </w:pPr>
              </w:p>
            </w:tc>
            <w:tc>
              <w:tcPr>
                <w:tcW w:w="565" w:type="pct"/>
                <w:tcBorders>
                  <w:top w:val="single" w:sz="8" w:space="0" w:color="404040" w:themeColor="text1" w:themeTint="BF"/>
                </w:tcBorders>
              </w:tcPr>
              <w:p w:rsidR="009543A8" w:rsidRPr="00FB0765" w:rsidRDefault="009543A8" w:rsidP="00FC453B">
                <w:pPr>
                  <w:spacing w:after="0"/>
                  <w:rPr>
                    <w:rFonts w:ascii="微软雅黑" w:hAnsi="微软雅黑"/>
                  </w:rPr>
                </w:pPr>
                <w:r w:rsidRPr="00FB0765">
                  <w:rPr>
                    <w:rFonts w:ascii="微软雅黑" w:hAnsi="微软雅黑"/>
                    <w:lang w:val="zh-CN"/>
                  </w:rPr>
                  <w:t>日期</w:t>
                </w:r>
              </w:p>
            </w:tc>
          </w:tr>
        </w:tbl>
        <w:p w:rsidR="005C6243" w:rsidRDefault="0003713A">
          <w:pPr>
            <w:rPr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E5182AE" wp14:editId="280F1D63">
                    <wp:simplePos x="0" y="0"/>
                    <wp:positionH relativeFrom="page">
                      <wp:posOffset>154305</wp:posOffset>
                    </wp:positionH>
                    <wp:positionV relativeFrom="page">
                      <wp:posOffset>4870460</wp:posOffset>
                    </wp:positionV>
                    <wp:extent cx="7315200" cy="1009650"/>
                    <wp:effectExtent l="0" t="0" r="0" b="0"/>
                    <wp:wrapSquare wrapText="bothSides"/>
                    <wp:docPr id="14" name="文本框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0D4B" w:rsidRPr="00820D4B" w:rsidRDefault="00820D4B" w:rsidP="00820D4B">
                                <w:pPr>
                                  <w:pStyle w:val="af5"/>
                                  <w:wordWrap w:val="0"/>
                                  <w:jc w:val="right"/>
                                  <w:rPr>
                                    <w:rFonts w:ascii="微软雅黑 Light" w:hAnsi="微软雅黑 Light"/>
                                    <w:color w:val="595959" w:themeColor="text1" w:themeTint="A6"/>
                                    <w:szCs w:val="20"/>
                                  </w:rPr>
                                </w:pPr>
                                <w:r w:rsidRPr="00820D4B">
                                  <w:rPr>
                                    <w:rFonts w:ascii="微软雅黑 Light" w:hAnsi="微软雅黑 Light"/>
                                    <w:color w:val="595959" w:themeColor="text1" w:themeTint="A6"/>
                                    <w:szCs w:val="20"/>
                                  </w:rPr>
                                  <w:t>文件</w:t>
                                </w:r>
                                <w:r w:rsidRPr="00820D4B">
                                  <w:rPr>
                                    <w:rFonts w:ascii="微软雅黑 Light" w:hAnsi="微软雅黑 Light" w:hint="eastAsia"/>
                                    <w:color w:val="595959" w:themeColor="text1" w:themeTint="A6"/>
                                    <w:szCs w:val="20"/>
                                  </w:rPr>
                                  <w:t>编号：XXX</w:t>
                                </w:r>
                              </w:p>
                              <w:p w:rsidR="00820D4B" w:rsidRPr="00820D4B" w:rsidRDefault="00820D4B" w:rsidP="00820D4B">
                                <w:pPr>
                                  <w:pStyle w:val="af5"/>
                                  <w:jc w:val="right"/>
                                  <w:rPr>
                                    <w:rFonts w:ascii="微软雅黑 Light" w:hAnsi="微软雅黑 Light"/>
                                    <w:color w:val="595959" w:themeColor="text1" w:themeTint="A6"/>
                                    <w:szCs w:val="20"/>
                                  </w:rPr>
                                </w:pPr>
                                <w:r w:rsidRPr="00820D4B">
                                  <w:rPr>
                                    <w:rFonts w:ascii="微软雅黑 Light" w:hAnsi="微软雅黑 Light" w:hint="eastAsia"/>
                                    <w:color w:val="595959" w:themeColor="text1" w:themeTint="A6"/>
                                    <w:szCs w:val="20"/>
                                  </w:rPr>
                                  <w:t>版本：V</w:t>
                                </w:r>
                                <w:r w:rsidRPr="00820D4B">
                                  <w:rPr>
                                    <w:rFonts w:ascii="微软雅黑 Light" w:hAnsi="微软雅黑 Light"/>
                                    <w:color w:val="595959" w:themeColor="text1" w:themeTint="A6"/>
                                    <w:szCs w:val="20"/>
                                  </w:rPr>
                                  <w:t>0.X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E5182A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" o:spid="_x0000_s1026" type="#_x0000_t202" style="position:absolute;margin-left:12.15pt;margin-top:383.5pt;width:8in;height:79.5pt;z-index:25167257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YrkAIAAGEFAAAOAAAAZHJzL2Uyb0RvYy54bWysVM1u1DAQviPxDpbvNNmWLmXVbLW0KkKq&#10;2ooW9ex17G6EYxvbu8nyAPAGnLhw57n2OfjsJNuycCni4kxmPo/n55s5PmlrRVbC+crogo72ckqE&#10;5qas9H1BP9yevziixAemS6aMFgVdC09Pps+fHTd2IvbNwqhSOAIn2k8aW9BFCHaSZZ4vRM38nrFC&#10;wyiNq1nAr7vPSscaeK9Vtp/n46wxrrTOcOE9tGedkU6TfykFD1dSehGIKihiC+l06ZzHM5ses8m9&#10;Y3ZR8T4M9g9R1KzSeHTr6owFRpau+sNVXXFnvJFhj5s6M1JWXKQckM0o38nmZsGsSLmgON5uy+T/&#10;n1t+ubp2pCrRu5eUaFajR5tvXzfff25+fCHQoUCN9RPgbiyQoX1jWoAHvYcy5t1KV8cvMiKwo9Tr&#10;bXlFGwiH8tXB6BA9o4TDNsrz1+PD1IDs4bp1PrwVpiZRKKhD/1JZ2erCB4QC6ACJr2lzXimVeqg0&#10;aQo6PoDL3yy4oXTUiMSG3k1MqQs9SWGtRMQo/V5IVCNlEBWJh+JUObJiYBDjXOiQkk9+gY4oiSCe&#10;crHHP0T1lMtdHsPLRoft5brSxqXsd8IuPw4hyw6PQj7KO4qhnbd9q+emXKPTznTD4i0/r9CNC+bD&#10;NXOYDnQQEx+ucEhlUHXTS5QsjPv8N33Eg7SwUtJg2grqPy2ZE5Sodxp0Ho3zPFEjpF+84JIwPjo8&#10;ioyZD2q9rE8NOjHCWrE8iREc1CBKZ+o77IRZfBAmpjmeLWgYxNPQjT92ChezWQJhFi0LF/rG8ug6&#10;NibS7La9Y872XAyg8aUZRpJNdijZYRNn7GwZQMzE11jbrqB9zTHHicb9zomL4vF/Qj1sxukvAAAA&#10;//8DAFBLAwQUAAYACAAAACEAeVW6KeEAAAALAQAADwAAAGRycy9kb3ducmV2LnhtbEyPQU7DMBBF&#10;90jcwRokNlXrJEQJhDgVAoHEptCWA7jxNA7E48h228DpcVewnJmnP+/Xy8kM7IjO95YEpIsEGFJr&#10;VU+dgI/t8/wWmA+SlBwsoYBv9LBsLi9qWSl7ojUeN6FjMYR8JQXoEMaKc99qNNIv7IgUb3vrjAxx&#10;dB1XTp5iuBl4liQFN7Kn+EHLER81tl+bgxEwe6LXkP58vr3M9qvs3eUh1+sgxPXV9HAPLOAU/mA4&#10;60d1aKLTzh5IeTYIyPKbSAooizJ2OgNpWcTVTsBdViTAm5r/79D8AgAA//8DAFBLAQItABQABgAI&#10;AAAAIQC2gziS/gAAAOEBAAATAAAAAAAAAAAAAAAAAAAAAABbQ29udGVudF9UeXBlc10ueG1sUEsB&#10;Ai0AFAAGAAgAAAAhADj9If/WAAAAlAEAAAsAAAAAAAAAAAAAAAAALwEAAF9yZWxzLy5yZWxzUEsB&#10;Ai0AFAAGAAgAAAAhAJcJViuQAgAAYQUAAA4AAAAAAAAAAAAAAAAALgIAAGRycy9lMm9Eb2MueG1s&#10;UEsBAi0AFAAGAAgAAAAhAHlVuinhAAAACwEAAA8AAAAAAAAAAAAAAAAA6gQAAGRycy9kb3ducmV2&#10;LnhtbFBLBQYAAAAABAAEAPMAAAD4BQAAAAA=&#10;" filled="f" stroked="f" strokeweight=".5pt">
                    <v:textbox style="mso-fit-shape-to-text:t" inset="126pt,0,54pt,0">
                      <w:txbxContent>
                        <w:p w:rsidR="00820D4B" w:rsidRPr="00820D4B" w:rsidRDefault="00820D4B" w:rsidP="00820D4B">
                          <w:pPr>
                            <w:pStyle w:val="af5"/>
                            <w:wordWrap w:val="0"/>
                            <w:jc w:val="right"/>
                            <w:rPr>
                              <w:rFonts w:ascii="微软雅黑 Light" w:hAnsi="微软雅黑 Light"/>
                              <w:color w:val="595959" w:themeColor="text1" w:themeTint="A6"/>
                              <w:szCs w:val="20"/>
                            </w:rPr>
                          </w:pPr>
                          <w:r w:rsidRPr="00820D4B">
                            <w:rPr>
                              <w:rFonts w:ascii="微软雅黑 Light" w:hAnsi="微软雅黑 Light"/>
                              <w:color w:val="595959" w:themeColor="text1" w:themeTint="A6"/>
                              <w:szCs w:val="20"/>
                            </w:rPr>
                            <w:t>文件</w:t>
                          </w:r>
                          <w:r w:rsidRPr="00820D4B">
                            <w:rPr>
                              <w:rFonts w:ascii="微软雅黑 Light" w:hAnsi="微软雅黑 Light" w:hint="eastAsia"/>
                              <w:color w:val="595959" w:themeColor="text1" w:themeTint="A6"/>
                              <w:szCs w:val="20"/>
                            </w:rPr>
                            <w:t>编号：XXX</w:t>
                          </w:r>
                        </w:p>
                        <w:p w:rsidR="00820D4B" w:rsidRPr="00820D4B" w:rsidRDefault="00820D4B" w:rsidP="00820D4B">
                          <w:pPr>
                            <w:pStyle w:val="af5"/>
                            <w:jc w:val="right"/>
                            <w:rPr>
                              <w:rFonts w:ascii="微软雅黑 Light" w:hAnsi="微软雅黑 Light"/>
                              <w:color w:val="595959" w:themeColor="text1" w:themeTint="A6"/>
                              <w:szCs w:val="20"/>
                            </w:rPr>
                          </w:pPr>
                          <w:r w:rsidRPr="00820D4B">
                            <w:rPr>
                              <w:rFonts w:ascii="微软雅黑 Light" w:hAnsi="微软雅黑 Light" w:hint="eastAsia"/>
                              <w:color w:val="595959" w:themeColor="text1" w:themeTint="A6"/>
                              <w:szCs w:val="20"/>
                            </w:rPr>
                            <w:t>版本：V</w:t>
                          </w:r>
                          <w:r w:rsidRPr="00820D4B">
                            <w:rPr>
                              <w:rFonts w:ascii="微软雅黑 Light" w:hAnsi="微软雅黑 Light"/>
                              <w:color w:val="595959" w:themeColor="text1" w:themeTint="A6"/>
                              <w:szCs w:val="20"/>
                            </w:rPr>
                            <w:t>0.X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E3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>
                    <wp:simplePos x="0" y="0"/>
                    <wp:positionH relativeFrom="page">
                      <wp:posOffset>230505</wp:posOffset>
                    </wp:positionH>
                    <wp:positionV relativeFrom="page">
                      <wp:posOffset>2494527</wp:posOffset>
                    </wp:positionV>
                    <wp:extent cx="7315200" cy="2367863"/>
                    <wp:effectExtent l="0" t="0" r="0" b="1397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67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0392" w:rsidRPr="00F67A8B" w:rsidRDefault="00BA46A0">
                                <w:pPr>
                                  <w:jc w:val="right"/>
                                  <w:rPr>
                                    <w:rFonts w:ascii="微软雅黑" w:hAnsi="微软雅黑"/>
                                    <w:b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hAnsi="微软雅黑"/>
                                      <w:b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209407899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30392" w:rsidRPr="00F67A8B">
                                      <w:rPr>
                                        <w:rFonts w:ascii="微软雅黑" w:hAnsi="微软雅黑"/>
                                        <w:b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富能通产品设计</w:t>
                                    </w:r>
                                    <w:r w:rsidR="00A26C3F">
                                      <w:rPr>
                                        <w:rFonts w:ascii="微软雅黑" w:hAnsi="微软雅黑"/>
                                        <w:b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说明</w:t>
                                    </w:r>
                                    <w:r w:rsidR="00F30392" w:rsidRPr="00F67A8B">
                                      <w:rPr>
                                        <w:rFonts w:ascii="微软雅黑" w:hAnsi="微软雅黑"/>
                                        <w:b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微软雅黑 Light" w:eastAsia="微软雅黑 Light" w:hAnsi="微软雅黑 Light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6500284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30392" w:rsidRDefault="00F30392">
                                    <w:pPr>
                                      <w:jc w:val="right"/>
                                      <w:rPr>
                                        <w:rFonts w:ascii="微软雅黑 Light" w:eastAsia="微软雅黑 Light" w:hAnsi="微软雅黑 Light"/>
                                        <w:sz w:val="36"/>
                                        <w:szCs w:val="36"/>
                                      </w:rPr>
                                    </w:pPr>
                                    <w:r w:rsidRPr="00F67A8B">
                                      <w:rPr>
                                        <w:rFonts w:ascii="微软雅黑 Light" w:eastAsia="微软雅黑 Light" w:hAnsi="微软雅黑 Light"/>
                                        <w:sz w:val="36"/>
                                        <w:szCs w:val="36"/>
                                        <w:lang w:val="zh-CN"/>
                                      </w:rPr>
                                      <w:t>[文档副标题]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文本框 154" o:spid="_x0000_s1027" type="#_x0000_t202" style="position:absolute;margin-left:18.15pt;margin-top:196.4pt;width:8in;height:186.45pt;z-index:25165209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wllQIAAGoFAAAOAAAAZHJzL2Uyb0RvYy54bWysVM1uEzEQviPxDpbvdDcNSaOomyq0KkKq&#10;2ooU9ex47WaF7TG2k93wAPQNOHHhznP1ORh7d5MqcCni4p2d+Tyen2/m9KzRimyE8xWYgg6OckqE&#10;4VBW5qGgn+4u30wo8YGZkikwoqBb4enZ7PWr09pOxTGsQJXCEXRi/LS2BV2FYKdZ5vlKaOaPwAqD&#10;RglOs4C/7iErHavRu1bZcZ6PsxpcaR1w4T1qL1ojnSX/UgoebqT0IhBVUIwtpNOlcxnPbHbKpg+O&#10;2VXFuzDYP0ShWWXw0Z2rCxYYWbvqD1e64g48yHDEQWcgZcVFygGzGeQH2SxWzIqUCxbH212Z/P9z&#10;y683t45UJfZu9JYSwzQ26en749OPX08/v5GoxBLV1k8RubCIDc07aBDe6z0qY+aNdDp+MSeCdiz2&#10;dldg0QTCUXkyHIywa5RwtB0PxyeT8TD6yfbXrfPhvQBNolBQhx1MhWWbKx9aaA+Jrxm4rJRKXVSG&#10;1AUdD0d5urCzoHNlIlYkPnRuYkpt6EkKWyUiRpmPQmI9UgZRkZgozpUjG4YcYpwLE1LyyS+iI0pi&#10;EC+52OH3Ub3kcptH/zKYsLusKwMuZX8Qdvm5D1m2eKz5s7yjGJpl0xKh7+wSyi023EE7Nd7yywqb&#10;csV8uGUOxwQbiaMfbvCQCrD40EmUrMB9/Zs+4pG9aKWkxrErqP+yZk5Qoj4Y5PVgnOeJISH94gsu&#10;CePJaBKJs+zVZq3PARsywP1ieRIjOKhelA70PS6HeXwQTcxwfLagy148D+0ewOXCxXyeQDiUloUr&#10;s7A8uo79iWy7a+6Zsx0lA7L5GvrZZNMDZrbYeNPAfB1AVom2scRtQbvS40An4nfLJ26M5/8JtV+R&#10;s98AAAD//wMAUEsDBBQABgAIAAAAIQDEAxDP4QAAAAsBAAAPAAAAZHJzL2Rvd25yZXYueG1sTI/B&#10;TsMwEETvSPyDtUhcKuq0FU6axqkQKCfEgaYf4MauE4jXIXbbwNezPcFptTuj2TfFdnI9O5sxdB4l&#10;LOYJMION1x1aCfu6esiAhahQq96jkfBtAmzL25tC5dpf8N2cd9EyCsGQKwltjEPOeWha41SY+8Eg&#10;aUc/OhVpHS3Xo7pQuOv5MkkEd6pD+tCqwTy3pvncnZwEq+1ev1VpPROVqL/WL6+zj59Ryvu76WkD&#10;LJop/pnhik/oUBLTwZ9QB9ZLWIkVOWmul1ThalhkGZ0OElLxmAIvC/6/Q/kLAAD//wMAUEsBAi0A&#10;FAAGAAgAAAAhALaDOJL+AAAA4QEAABMAAAAAAAAAAAAAAAAAAAAAAFtDb250ZW50X1R5cGVzXS54&#10;bWxQSwECLQAUAAYACAAAACEAOP0h/9YAAACUAQAACwAAAAAAAAAAAAAAAAAvAQAAX3JlbHMvLnJl&#10;bHNQSwECLQAUAAYACAAAACEAuoBsJZUCAABqBQAADgAAAAAAAAAAAAAAAAAuAgAAZHJzL2Uyb0Rv&#10;Yy54bWxQSwECLQAUAAYACAAAACEAxAMQz+EAAAALAQAADwAAAAAAAAAAAAAAAADvBAAAZHJzL2Rv&#10;d25yZXYueG1sUEsFBgAAAAAEAAQA8wAAAP0FAAAAAA==&#10;" filled="f" stroked="f" strokeweight=".5pt">
                    <v:textbox inset="126pt,0,54pt,0">
                      <w:txbxContent>
                        <w:p w:rsidR="00F30392" w:rsidRPr="00F67A8B" w:rsidRDefault="00BA46A0">
                          <w:pPr>
                            <w:jc w:val="right"/>
                            <w:rPr>
                              <w:rFonts w:ascii="微软雅黑" w:hAnsi="微软雅黑"/>
                              <w:b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微软雅黑" w:hAnsi="微软雅黑"/>
                                <w:b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20940789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30392" w:rsidRPr="00F67A8B">
                                <w:rPr>
                                  <w:rFonts w:ascii="微软雅黑" w:hAnsi="微软雅黑"/>
                                  <w:b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富能通产品设计</w:t>
                              </w:r>
                              <w:r w:rsidR="00A26C3F">
                                <w:rPr>
                                  <w:rFonts w:ascii="微软雅黑" w:hAnsi="微软雅黑"/>
                                  <w:b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说明</w:t>
                              </w:r>
                              <w:r w:rsidR="00F30392" w:rsidRPr="00F67A8B">
                                <w:rPr>
                                  <w:rFonts w:ascii="微软雅黑" w:hAnsi="微软雅黑"/>
                                  <w:b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微软雅黑 Light" w:eastAsia="微软雅黑 Light" w:hAnsi="微软雅黑 Light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6500284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30392" w:rsidRDefault="00F30392">
                              <w:pPr>
                                <w:jc w:val="right"/>
                                <w:rPr>
                                  <w:rFonts w:ascii="微软雅黑 Light" w:eastAsia="微软雅黑 Light" w:hAnsi="微软雅黑 Light"/>
                                  <w:sz w:val="36"/>
                                  <w:szCs w:val="36"/>
                                </w:rPr>
                              </w:pPr>
                              <w:r w:rsidRPr="00F67A8B">
                                <w:rPr>
                                  <w:rFonts w:ascii="微软雅黑 Light" w:eastAsia="微软雅黑 Light" w:hAnsi="微软雅黑 Light"/>
                                  <w:sz w:val="36"/>
                                  <w:szCs w:val="36"/>
                                  <w:lang w:val="zh-CN"/>
                                </w:rPr>
                                <w:t>[文档副标题]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20D4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column">
                      <wp:posOffset>3021330</wp:posOffset>
                    </wp:positionH>
                    <wp:positionV relativeFrom="paragraph">
                      <wp:posOffset>7463598</wp:posOffset>
                    </wp:positionV>
                    <wp:extent cx="3012585" cy="436249"/>
                    <wp:effectExtent l="0" t="0" r="0" b="20955"/>
                    <wp:wrapNone/>
                    <wp:docPr id="13" name="组合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12585" cy="436249"/>
                              <a:chOff x="0" y="26502"/>
                              <a:chExt cx="3012585" cy="436249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图片 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79248"/>
                                <a:ext cx="1682115" cy="3778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9" name="组合 9"/>
                            <wpg:cNvGrpSpPr/>
                            <wpg:grpSpPr>
                              <a:xfrm>
                                <a:off x="2005584" y="26502"/>
                                <a:ext cx="1007001" cy="436249"/>
                                <a:chOff x="0" y="26502"/>
                                <a:chExt cx="1007001" cy="436249"/>
                              </a:xfrm>
                            </wpg:grpSpPr>
                            <wpg:grpSp>
                              <wpg:cNvPr id="1" name="组合 1"/>
                              <wpg:cNvGrpSpPr/>
                              <wpg:grpSpPr>
                                <a:xfrm>
                                  <a:off x="0" y="78058"/>
                                  <a:ext cx="360000" cy="360000"/>
                                  <a:chOff x="0" y="0"/>
                                  <a:chExt cx="697335" cy="677089"/>
                                </a:xfrm>
                              </wpg:grpSpPr>
                              <wps:wsp>
                                <wps:cNvPr id="4" name="Freeform 5">
                                  <a:extLst>
                                    <a:ext uri="{FF2B5EF4-FFF2-40B4-BE49-F238E27FC236}">
                                      <a16:creationId xmlns:a16="http://schemas.microsoft.com/office/drawing/2014/main" id="{395BB848-DF36-42D2-9C8B-EC6BDE1C2A70}"/>
                                    </a:ext>
                                  </a:extLst>
                                </wps:cNvPr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4864" y="0"/>
                                    <a:ext cx="692471" cy="677089"/>
                                  </a:xfrm>
                                  <a:custGeom>
                                    <a:avLst/>
                                    <a:gdLst>
                                      <a:gd name="T0" fmla="*/ 228 w 471"/>
                                      <a:gd name="T1" fmla="*/ 474 h 474"/>
                                      <a:gd name="T2" fmla="*/ 128 w 471"/>
                                      <a:gd name="T3" fmla="*/ 450 h 474"/>
                                      <a:gd name="T4" fmla="*/ 122 w 471"/>
                                      <a:gd name="T5" fmla="*/ 268 h 474"/>
                                      <a:gd name="T6" fmla="*/ 184 w 471"/>
                                      <a:gd name="T7" fmla="*/ 260 h 474"/>
                                      <a:gd name="T8" fmla="*/ 175 w 471"/>
                                      <a:gd name="T9" fmla="*/ 197 h 474"/>
                                      <a:gd name="T10" fmla="*/ 122 w 471"/>
                                      <a:gd name="T11" fmla="*/ 191 h 474"/>
                                      <a:gd name="T12" fmla="*/ 142 w 471"/>
                                      <a:gd name="T13" fmla="*/ 129 h 474"/>
                                      <a:gd name="T14" fmla="*/ 185 w 471"/>
                                      <a:gd name="T15" fmla="*/ 129 h 474"/>
                                      <a:gd name="T16" fmla="*/ 128 w 471"/>
                                      <a:gd name="T17" fmla="*/ 69 h 474"/>
                                      <a:gd name="T18" fmla="*/ 56 w 471"/>
                                      <a:gd name="T19" fmla="*/ 190 h 474"/>
                                      <a:gd name="T20" fmla="*/ 6 w 471"/>
                                      <a:gd name="T21" fmla="*/ 197 h 474"/>
                                      <a:gd name="T22" fmla="*/ 229 w 471"/>
                                      <a:gd name="T23" fmla="*/ 2 h 474"/>
                                      <a:gd name="T24" fmla="*/ 415 w 471"/>
                                      <a:gd name="T25" fmla="*/ 386 h 474"/>
                                      <a:gd name="T26" fmla="*/ 342 w 471"/>
                                      <a:gd name="T27" fmla="*/ 435 h 474"/>
                                      <a:gd name="T28" fmla="*/ 252 w 471"/>
                                      <a:gd name="T29" fmla="*/ 260 h 474"/>
                                      <a:gd name="T30" fmla="*/ 183 w 471"/>
                                      <a:gd name="T31" fmla="*/ 414 h 474"/>
                                      <a:gd name="T32" fmla="*/ 187 w 471"/>
                                      <a:gd name="T33" fmla="*/ 448 h 474"/>
                                      <a:gd name="T34" fmla="*/ 207 w 471"/>
                                      <a:gd name="T35" fmla="*/ 445 h 474"/>
                                      <a:gd name="T36" fmla="*/ 209 w 471"/>
                                      <a:gd name="T37" fmla="*/ 331 h 474"/>
                                      <a:gd name="T38" fmla="*/ 317 w 471"/>
                                      <a:gd name="T39" fmla="*/ 339 h 474"/>
                                      <a:gd name="T40" fmla="*/ 317 w 471"/>
                                      <a:gd name="T41" fmla="*/ 448 h 474"/>
                                      <a:gd name="T42" fmla="*/ 273 w 471"/>
                                      <a:gd name="T43" fmla="*/ 470 h 474"/>
                                      <a:gd name="T44" fmla="*/ 310 w 471"/>
                                      <a:gd name="T45" fmla="*/ 389 h 474"/>
                                      <a:gd name="T46" fmla="*/ 260 w 471"/>
                                      <a:gd name="T47" fmla="*/ 291 h 474"/>
                                      <a:gd name="T48" fmla="*/ 215 w 471"/>
                                      <a:gd name="T49" fmla="*/ 430 h 474"/>
                                      <a:gd name="T50" fmla="*/ 240 w 471"/>
                                      <a:gd name="T51" fmla="*/ 441 h 474"/>
                                      <a:gd name="T52" fmla="*/ 240 w 471"/>
                                      <a:gd name="T53" fmla="*/ 338 h 474"/>
                                      <a:gd name="T54" fmla="*/ 284 w 471"/>
                                      <a:gd name="T55" fmla="*/ 341 h 474"/>
                                      <a:gd name="T56" fmla="*/ 292 w 471"/>
                                      <a:gd name="T57" fmla="*/ 448 h 474"/>
                                      <a:gd name="T58" fmla="*/ 310 w 471"/>
                                      <a:gd name="T59" fmla="*/ 442 h 474"/>
                                      <a:gd name="T60" fmla="*/ 406 w 471"/>
                                      <a:gd name="T61" fmla="*/ 99 h 474"/>
                                      <a:gd name="T62" fmla="*/ 344 w 471"/>
                                      <a:gd name="T63" fmla="*/ 98 h 474"/>
                                      <a:gd name="T64" fmla="*/ 406 w 471"/>
                                      <a:gd name="T65" fmla="*/ 99 h 4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</a:cxnLst>
                                    <a:rect l="0" t="0" r="r" b="b"/>
                                    <a:pathLst>
                                      <a:path w="471" h="474">
                                        <a:moveTo>
                                          <a:pt x="235" y="474"/>
                                        </a:moveTo>
                                        <a:cubicBezTo>
                                          <a:pt x="233" y="474"/>
                                          <a:pt x="231" y="474"/>
                                          <a:pt x="228" y="474"/>
                                        </a:cubicBezTo>
                                        <a:cubicBezTo>
                                          <a:pt x="226" y="474"/>
                                          <a:pt x="224" y="474"/>
                                          <a:pt x="222" y="473"/>
                                        </a:cubicBezTo>
                                        <a:cubicBezTo>
                                          <a:pt x="189" y="472"/>
                                          <a:pt x="158" y="464"/>
                                          <a:pt x="128" y="450"/>
                                        </a:cubicBezTo>
                                        <a:cubicBezTo>
                                          <a:pt x="123" y="448"/>
                                          <a:pt x="122" y="445"/>
                                          <a:pt x="122" y="440"/>
                                        </a:cubicBezTo>
                                        <a:cubicBezTo>
                                          <a:pt x="122" y="382"/>
                                          <a:pt x="122" y="325"/>
                                          <a:pt x="122" y="268"/>
                                        </a:cubicBezTo>
                                        <a:cubicBezTo>
                                          <a:pt x="122" y="265"/>
                                          <a:pt x="122" y="263"/>
                                          <a:pt x="122" y="260"/>
                                        </a:cubicBezTo>
                                        <a:cubicBezTo>
                                          <a:pt x="143" y="260"/>
                                          <a:pt x="164" y="260"/>
                                          <a:pt x="184" y="260"/>
                                        </a:cubicBezTo>
                                        <a:cubicBezTo>
                                          <a:pt x="184" y="239"/>
                                          <a:pt x="184" y="219"/>
                                          <a:pt x="184" y="198"/>
                                        </a:cubicBezTo>
                                        <a:cubicBezTo>
                                          <a:pt x="181" y="198"/>
                                          <a:pt x="178" y="197"/>
                                          <a:pt x="175" y="197"/>
                                        </a:cubicBezTo>
                                        <a:cubicBezTo>
                                          <a:pt x="160" y="197"/>
                                          <a:pt x="144" y="197"/>
                                          <a:pt x="129" y="197"/>
                                        </a:cubicBezTo>
                                        <a:cubicBezTo>
                                          <a:pt x="124" y="198"/>
                                          <a:pt x="121" y="196"/>
                                          <a:pt x="122" y="191"/>
                                        </a:cubicBezTo>
                                        <a:cubicBezTo>
                                          <a:pt x="122" y="177"/>
                                          <a:pt x="122" y="163"/>
                                          <a:pt x="122" y="149"/>
                                        </a:cubicBezTo>
                                        <a:cubicBezTo>
                                          <a:pt x="122" y="135"/>
                                          <a:pt x="128" y="129"/>
                                          <a:pt x="142" y="129"/>
                                        </a:cubicBezTo>
                                        <a:cubicBezTo>
                                          <a:pt x="151" y="129"/>
                                          <a:pt x="159" y="129"/>
                                          <a:pt x="168" y="129"/>
                                        </a:cubicBezTo>
                                        <a:cubicBezTo>
                                          <a:pt x="173" y="129"/>
                                          <a:pt x="179" y="129"/>
                                          <a:pt x="185" y="129"/>
                                        </a:cubicBezTo>
                                        <a:cubicBezTo>
                                          <a:pt x="185" y="108"/>
                                          <a:pt x="185" y="88"/>
                                          <a:pt x="185" y="69"/>
                                        </a:cubicBezTo>
                                        <a:cubicBezTo>
                                          <a:pt x="166" y="69"/>
                                          <a:pt x="147" y="68"/>
                                          <a:pt x="128" y="69"/>
                                        </a:cubicBezTo>
                                        <a:cubicBezTo>
                                          <a:pt x="89" y="71"/>
                                          <a:pt x="60" y="101"/>
                                          <a:pt x="57" y="140"/>
                                        </a:cubicBezTo>
                                        <a:cubicBezTo>
                                          <a:pt x="56" y="156"/>
                                          <a:pt x="56" y="173"/>
                                          <a:pt x="56" y="190"/>
                                        </a:cubicBezTo>
                                        <a:cubicBezTo>
                                          <a:pt x="56" y="196"/>
                                          <a:pt x="55" y="198"/>
                                          <a:pt x="49" y="198"/>
                                        </a:cubicBezTo>
                                        <a:cubicBezTo>
                                          <a:pt x="35" y="197"/>
                                          <a:pt x="20" y="197"/>
                                          <a:pt x="6" y="197"/>
                                        </a:cubicBezTo>
                                        <a:cubicBezTo>
                                          <a:pt x="4" y="197"/>
                                          <a:pt x="2" y="197"/>
                                          <a:pt x="0" y="197"/>
                                        </a:cubicBezTo>
                                        <a:cubicBezTo>
                                          <a:pt x="13" y="103"/>
                                          <a:pt x="99" y="4"/>
                                          <a:pt x="229" y="2"/>
                                        </a:cubicBezTo>
                                        <a:cubicBezTo>
                                          <a:pt x="352" y="0"/>
                                          <a:pt x="457" y="96"/>
                                          <a:pt x="466" y="220"/>
                                        </a:cubicBezTo>
                                        <a:cubicBezTo>
                                          <a:pt x="471" y="282"/>
                                          <a:pt x="454" y="337"/>
                                          <a:pt x="415" y="386"/>
                                        </a:cubicBezTo>
                                        <a:cubicBezTo>
                                          <a:pt x="395" y="411"/>
                                          <a:pt x="371" y="431"/>
                                          <a:pt x="342" y="446"/>
                                        </a:cubicBezTo>
                                        <a:cubicBezTo>
                                          <a:pt x="342" y="441"/>
                                          <a:pt x="342" y="438"/>
                                          <a:pt x="342" y="435"/>
                                        </a:cubicBezTo>
                                        <a:cubicBezTo>
                                          <a:pt x="341" y="399"/>
                                          <a:pt x="343" y="364"/>
                                          <a:pt x="340" y="329"/>
                                        </a:cubicBezTo>
                                        <a:cubicBezTo>
                                          <a:pt x="338" y="287"/>
                                          <a:pt x="299" y="253"/>
                                          <a:pt x="252" y="260"/>
                                        </a:cubicBezTo>
                                        <a:cubicBezTo>
                                          <a:pt x="210" y="266"/>
                                          <a:pt x="183" y="299"/>
                                          <a:pt x="183" y="341"/>
                                        </a:cubicBezTo>
                                        <a:cubicBezTo>
                                          <a:pt x="183" y="365"/>
                                          <a:pt x="183" y="389"/>
                                          <a:pt x="183" y="414"/>
                                        </a:cubicBezTo>
                                        <a:cubicBezTo>
                                          <a:pt x="183" y="423"/>
                                          <a:pt x="183" y="433"/>
                                          <a:pt x="183" y="442"/>
                                        </a:cubicBezTo>
                                        <a:cubicBezTo>
                                          <a:pt x="183" y="444"/>
                                          <a:pt x="185" y="447"/>
                                          <a:pt x="187" y="448"/>
                                        </a:cubicBezTo>
                                        <a:cubicBezTo>
                                          <a:pt x="193" y="448"/>
                                          <a:pt x="200" y="448"/>
                                          <a:pt x="207" y="448"/>
                                        </a:cubicBezTo>
                                        <a:cubicBezTo>
                                          <a:pt x="207" y="446"/>
                                          <a:pt x="207" y="445"/>
                                          <a:pt x="207" y="445"/>
                                        </a:cubicBezTo>
                                        <a:cubicBezTo>
                                          <a:pt x="207" y="418"/>
                                          <a:pt x="207" y="391"/>
                                          <a:pt x="207" y="364"/>
                                        </a:cubicBezTo>
                                        <a:cubicBezTo>
                                          <a:pt x="207" y="353"/>
                                          <a:pt x="207" y="342"/>
                                          <a:pt x="209" y="331"/>
                                        </a:cubicBezTo>
                                        <a:cubicBezTo>
                                          <a:pt x="213" y="296"/>
                                          <a:pt x="249" y="275"/>
                                          <a:pt x="281" y="287"/>
                                        </a:cubicBezTo>
                                        <a:cubicBezTo>
                                          <a:pt x="303" y="295"/>
                                          <a:pt x="317" y="316"/>
                                          <a:pt x="317" y="339"/>
                                        </a:cubicBezTo>
                                        <a:cubicBezTo>
                                          <a:pt x="317" y="373"/>
                                          <a:pt x="317" y="406"/>
                                          <a:pt x="317" y="439"/>
                                        </a:cubicBezTo>
                                        <a:cubicBezTo>
                                          <a:pt x="317" y="442"/>
                                          <a:pt x="317" y="445"/>
                                          <a:pt x="317" y="448"/>
                                        </a:cubicBezTo>
                                        <a:cubicBezTo>
                                          <a:pt x="324" y="448"/>
                                          <a:pt x="330" y="448"/>
                                          <a:pt x="336" y="448"/>
                                        </a:cubicBezTo>
                                        <a:cubicBezTo>
                                          <a:pt x="316" y="459"/>
                                          <a:pt x="295" y="466"/>
                                          <a:pt x="273" y="470"/>
                                        </a:cubicBezTo>
                                        <a:cubicBezTo>
                                          <a:pt x="260" y="472"/>
                                          <a:pt x="248" y="473"/>
                                          <a:pt x="235" y="474"/>
                                        </a:cubicBezTo>
                                        <a:close/>
                                        <a:moveTo>
                                          <a:pt x="310" y="389"/>
                                        </a:moveTo>
                                        <a:cubicBezTo>
                                          <a:pt x="310" y="371"/>
                                          <a:pt x="310" y="354"/>
                                          <a:pt x="310" y="336"/>
                                        </a:cubicBezTo>
                                        <a:cubicBezTo>
                                          <a:pt x="309" y="310"/>
                                          <a:pt x="287" y="289"/>
                                          <a:pt x="260" y="291"/>
                                        </a:cubicBezTo>
                                        <a:cubicBezTo>
                                          <a:pt x="233" y="292"/>
                                          <a:pt x="215" y="313"/>
                                          <a:pt x="215" y="340"/>
                                        </a:cubicBezTo>
                                        <a:cubicBezTo>
                                          <a:pt x="215" y="370"/>
                                          <a:pt x="215" y="400"/>
                                          <a:pt x="215" y="430"/>
                                        </a:cubicBezTo>
                                        <a:cubicBezTo>
                                          <a:pt x="215" y="448"/>
                                          <a:pt x="215" y="448"/>
                                          <a:pt x="233" y="448"/>
                                        </a:cubicBezTo>
                                        <a:cubicBezTo>
                                          <a:pt x="239" y="448"/>
                                          <a:pt x="240" y="446"/>
                                          <a:pt x="240" y="441"/>
                                        </a:cubicBezTo>
                                        <a:cubicBezTo>
                                          <a:pt x="240" y="422"/>
                                          <a:pt x="240" y="402"/>
                                          <a:pt x="240" y="383"/>
                                        </a:cubicBezTo>
                                        <a:cubicBezTo>
                                          <a:pt x="240" y="368"/>
                                          <a:pt x="240" y="353"/>
                                          <a:pt x="240" y="338"/>
                                        </a:cubicBezTo>
                                        <a:cubicBezTo>
                                          <a:pt x="241" y="325"/>
                                          <a:pt x="251" y="315"/>
                                          <a:pt x="263" y="316"/>
                                        </a:cubicBezTo>
                                        <a:cubicBezTo>
                                          <a:pt x="273" y="317"/>
                                          <a:pt x="285" y="324"/>
                                          <a:pt x="284" y="341"/>
                                        </a:cubicBezTo>
                                        <a:cubicBezTo>
                                          <a:pt x="284" y="374"/>
                                          <a:pt x="284" y="407"/>
                                          <a:pt x="284" y="440"/>
                                        </a:cubicBezTo>
                                        <a:cubicBezTo>
                                          <a:pt x="284" y="446"/>
                                          <a:pt x="286" y="449"/>
                                          <a:pt x="292" y="448"/>
                                        </a:cubicBezTo>
                                        <a:cubicBezTo>
                                          <a:pt x="296" y="448"/>
                                          <a:pt x="300" y="448"/>
                                          <a:pt x="304" y="448"/>
                                        </a:cubicBezTo>
                                        <a:cubicBezTo>
                                          <a:pt x="309" y="448"/>
                                          <a:pt x="310" y="446"/>
                                          <a:pt x="310" y="442"/>
                                        </a:cubicBezTo>
                                        <a:cubicBezTo>
                                          <a:pt x="310" y="424"/>
                                          <a:pt x="310" y="406"/>
                                          <a:pt x="310" y="389"/>
                                        </a:cubicBezTo>
                                        <a:close/>
                                        <a:moveTo>
                                          <a:pt x="406" y="99"/>
                                        </a:moveTo>
                                        <a:cubicBezTo>
                                          <a:pt x="406" y="81"/>
                                          <a:pt x="392" y="67"/>
                                          <a:pt x="375" y="67"/>
                                        </a:cubicBezTo>
                                        <a:cubicBezTo>
                                          <a:pt x="358" y="67"/>
                                          <a:pt x="344" y="81"/>
                                          <a:pt x="344" y="98"/>
                                        </a:cubicBezTo>
                                        <a:cubicBezTo>
                                          <a:pt x="344" y="116"/>
                                          <a:pt x="357" y="129"/>
                                          <a:pt x="375" y="129"/>
                                        </a:cubicBezTo>
                                        <a:cubicBezTo>
                                          <a:pt x="393" y="129"/>
                                          <a:pt x="406" y="116"/>
                                          <a:pt x="406" y="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55A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" name="Freeform 9">
                                  <a:extLst>
                                    <a:ext uri="{FF2B5EF4-FFF2-40B4-BE49-F238E27FC236}">
                                      <a16:creationId xmlns:a16="http://schemas.microsoft.com/office/drawing/2014/main" id="{9BA04925-F200-43AC-9714-23B1B44D6A55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369651"/>
                                    <a:ext cx="88149" cy="194046"/>
                                  </a:xfrm>
                                  <a:custGeom>
                                    <a:avLst/>
                                    <a:gdLst>
                                      <a:gd name="T0" fmla="*/ 60 w 60"/>
                                      <a:gd name="T1" fmla="*/ 136 h 136"/>
                                      <a:gd name="T2" fmla="*/ 0 w 60"/>
                                      <a:gd name="T3" fmla="*/ 0 h 136"/>
                                      <a:gd name="T4" fmla="*/ 60 w 60"/>
                                      <a:gd name="T5" fmla="*/ 0 h 136"/>
                                      <a:gd name="T6" fmla="*/ 60 w 60"/>
                                      <a:gd name="T7" fmla="*/ 136 h 1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0" h="136">
                                        <a:moveTo>
                                          <a:pt x="60" y="136"/>
                                        </a:moveTo>
                                        <a:cubicBezTo>
                                          <a:pt x="25" y="96"/>
                                          <a:pt x="6" y="52"/>
                                          <a:pt x="0" y="0"/>
                                        </a:cubicBezTo>
                                        <a:cubicBezTo>
                                          <a:pt x="20" y="0"/>
                                          <a:pt x="40" y="0"/>
                                          <a:pt x="60" y="0"/>
                                        </a:cubicBezTo>
                                        <a:cubicBezTo>
                                          <a:pt x="60" y="45"/>
                                          <a:pt x="60" y="89"/>
                                          <a:pt x="60" y="13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55A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" name="组合 8"/>
                              <wpg:cNvGrpSpPr/>
                              <wpg:grpSpPr>
                                <a:xfrm>
                                  <a:off x="308517" y="26502"/>
                                  <a:ext cx="698484" cy="436249"/>
                                  <a:chOff x="0" y="26502"/>
                                  <a:chExt cx="698484" cy="436249"/>
                                </a:xfrm>
                              </wpg:grpSpPr>
                              <wps:wsp>
                                <wps:cNvPr id="217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6502"/>
                                    <a:ext cx="654050" cy="415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471B8" w:rsidRPr="008555DD" w:rsidRDefault="00D471B8" w:rsidP="00D471B8">
                                      <w:pPr>
                                        <w:snapToGrid w:val="0"/>
                                        <w:spacing w:before="100" w:beforeAutospacing="1" w:after="100" w:afterAutospacing="1" w:line="240" w:lineRule="auto"/>
                                        <w:rPr>
                                          <w:rFonts w:ascii="微软雅黑" w:hAnsi="微软雅黑"/>
                                          <w:b/>
                                          <w:sz w:val="24"/>
                                        </w:rPr>
                                      </w:pPr>
                                      <w:r w:rsidRPr="008555DD">
                                        <w:rPr>
                                          <w:rFonts w:ascii="微软雅黑" w:hAnsi="微软雅黑"/>
                                          <w:b/>
                                          <w:sz w:val="24"/>
                                        </w:rPr>
                                        <w:t>富能通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7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019" y="190971"/>
                                    <a:ext cx="672465" cy="2717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555DD" w:rsidRPr="008555DD" w:rsidRDefault="008555DD" w:rsidP="008555DD">
                                      <w:pPr>
                                        <w:snapToGrid w:val="0"/>
                                        <w:spacing w:before="100" w:beforeAutospacing="1" w:after="100" w:afterAutospacing="1" w:line="240" w:lineRule="auto"/>
                                        <w:rPr>
                                          <w:rFonts w:ascii="微软雅黑 Light" w:eastAsia="微软雅黑 Light" w:hAnsi="微软雅黑 Light"/>
                                          <w:sz w:val="20"/>
                                        </w:rPr>
                                      </w:pPr>
                                      <w:proofErr w:type="spellStart"/>
                                      <w:r w:rsidRPr="008555DD">
                                        <w:rPr>
                                          <w:rFonts w:ascii="微软雅黑 Light" w:eastAsia="微软雅黑 Light" w:hAnsi="微软雅黑 Light" w:hint="eastAsia"/>
                                          <w:sz w:val="20"/>
                                        </w:rPr>
                                        <w:t>F</w:t>
                                      </w:r>
                                      <w:r w:rsidRPr="008555DD">
                                        <w:rPr>
                                          <w:rFonts w:ascii="微软雅黑 Light" w:eastAsia="微软雅黑 Light" w:hAnsi="微软雅黑 Light"/>
                                          <w:sz w:val="20"/>
                                        </w:rPr>
                                        <w:t>unenc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0" name="直接连接符 10"/>
                            <wps:cNvCnPr/>
                            <wps:spPr>
                              <a:xfrm flipV="1">
                                <a:off x="1847088" y="79248"/>
                                <a:ext cx="0" cy="37542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组合 13" o:spid="_x0000_s1028" style="position:absolute;margin-left:237.9pt;margin-top:587.7pt;width:237.2pt;height:34.35pt;z-index:251670528" coordorigin=",265" coordsize="30125,436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VOFy+DwAAKkUAAA4AAABkcnMvZTJvRG9jLnhtbOxczW/kthW/F+j/&#10;IMyxwMQSRUkjI7uBP4MAm3SRbNuzPCPbg8yMphp57U2QW9G0l6KnXlIU6KE95dhbgfavyaZ/Rn+P&#10;fKRIWVpr3OajRQJkPUM/PvL9+L74SPrtd+7Wq+BlWe+W1ebJJHornATlZl4tlpurJ5OfvTifzibB&#10;rik2i2JVbconk1flbvLO0x//6O3b7WEpqutqtSjrAEw2u8Pb7ZPJddNsDw8OdvPrcl3s3qq25Qa/&#10;vKzqddHga311sKiLW3Bfrw5EGKYHt1W92NbVvNzt0Hqqfzl5qvhfXpbz5qeXl7uyCVZPJphbo/6t&#10;1b8X9O/B07eLw6u62F4v5zyN4hGzWBfLDQa1rE6Lpghu6uU9VuvlvK521WXz1rxaH1SXl8t5qWSA&#10;NFHYkebdurrZKlmuDm+vthYmQNvB6dFs5x+8fF4HywXWLp4Em2KNNfr677/66ve/CdAAdG63V4cg&#10;erfefrR9XnPDlf5GAt9d1mv6CVGCO4XrK4tredcEczTGYSSSWTIJ5vidjFMhcw38/Bqr03YTaRIK&#10;85uzN3c+MEMf0AzthLbL+SH+Z6jw6R5UD6sUejU3dTlhJutRPNZF/fHNdopV3RbN8mK5WjavlIZi&#10;/WhSm5fPl/Pntf7Sop4a0L/64h9f//bzICXxiZ5IdIeCBHpWzT/eBZvq5LrYXJVHuy00G2tG1Ac+&#10;ufrqjXaxWm7Pl6sVLRN9ZrlgBR0t6oFGa+hpNb9Zl5tGm1xdriBitdldL7e7SVAfluuLEhpUv7eI&#10;sMYw9wZatK2Xm0bZBNTg2a6h0UkhlFV8KmZHYZiL4+lJEp5MZZidTY9ymU2z8CyToZxFJ9HJZ9Q7&#10;koc3uxLiF6vT7ZKnjtZ7k+81AXYW2riUkQYvC+UKCDg1IfNTTRFNhBDNddfUZTO/po+XAO9DAK77&#10;2F8opFtwaRl2sBHq0WsVWS7kTKu3sYwonYkoYsuIs2wmErWkLYdtvWveLat1QB+AMaahQC1eYsJ6&#10;QoaEVUHPQU0OU9IWrOzDGjNbfG50jw1eGeWe9g4fnCQzOQlg2Y75WvnCMAtD0opHWH7U33nA8q0b&#10;6IqJ0X2/RgjvKSZCBwTIZmHSWcA4DfGflo8/g3tx2PFsHGjm12fs1dI8i2Ne9zTLwpkCf1A0BMed&#10;sdvb7W6c8lNo7AsrH10X2xJKBEbKzWj/jzXUMJ3XZUkBN0iUomEp71nv+bk4Ts7O5fQcn2C9x3J6&#10;fCbz6bmIZ2ciOz8RcaqtNz2c16XyFu8trPGm4+bvGK880MZLgerTOE+Oj2dyNj09j9OpFKdimp/M&#10;jqdnJ+nx6Vl0Io6y8DM2I8zeN3ArtJWf4poy+K1xsmeLZfO8gvsC0NrFci9NSl/IyIKL2/erBVxd&#10;cdNUCquO2ctZqi2Dl99YRQpHkLFR9Cw+tOdGGz1Nyxg6cosFL8TVgpfqBTTvcr1CxvKTg0CIWXAb&#10;EGOlgS0RRrJEMpPBNYhkl0g4RNEQJ6QILack7OcEkS1RJET/nKD6lkiks35OCI6WKJrJfk6ZQyTS&#10;gTkhC205ZUk/J/jDlijP+ucUuZAPihe5mEd5NMDLA10OQEWJWTsvkQ/w8mCfDYhIoWYELw/4IWWI&#10;XOTToWm5yCdpP/CRj/zAGgoX+QFOwsd9YA2Fi7sAor1mI1zcRT/qwkVdRgOoI6i3qMezdICXi3o8&#10;pA3CRV3GyQAvF3aRDGiWcHEftJ3YxT2axf1oxS7yMhrwMrGLfDTLBni5yEs54B1iF3sRDvFysZdy&#10;AK/YxV6EAxoRu9jH8YBVxy72cTQ0Lxf7OB4wH+liP8hLetgP4SVd7EU2sI7Swz4bsEXpYh9HYf86&#10;Shf7eDYko4c9PHivNUoXezHkUZFft5YmhuwR28+WSsYDMiYu9kIOzCvxsR/QicTDfpCXi30cD+h9&#10;4mIvhsJi4mEvh+blYZ8P+InExX7QHpEat6gO6kTiYQ8v15uNpC72Mhzw9qmLfT6gXqkLfSwHsojU&#10;hT4fQJ6yORs9h2flIu/OCtm9TeGKa719Q653t+G0Dp8C7O6pfEKJ37baUWmEcjzsPV7oRFTRqw1G&#10;PzGEJWJVusF4YPkGYohDxGbL+WZiaAoRZ5xYv5kYqkDEZlPzZmJKqYgaSZPe0D5AzjLq+tSDQkYs&#10;JVKfUdxZTmQ3o8hZUqQwY8gphyFRkaeMImdRkYqMImdRbRHhzUAKFhUpxSjuLCqyhjHklDaQqEgM&#10;RpEbzR0nKgV/xX3cqlJ8V+TjRKUQrsjHiUpRmsgRh8eISoFYkY8TlWKtIh8nqmRRETBHTYZF1SXZ&#10;B62JgiJNBmFvDHeKe4p8nKgU2hT5OFETFhXxadRkWFSEoDHkFINoMogyo8hZVESSUeQsauqJqvHn&#10;eEC1vu65RT0JcG5xQUMgQhQNhRHzMbhFdZ3qCtf0U6ogsq5eli8qRdFQNBFUdIJUXAHAeC3F/OZi&#10;OT8uP/HpERhbeozJbDBMT7PQELfcfZ7+N2bFbsjWJEyzBuhes4ZZZhZmb9Z9I0QorunJ8uGCHiGi&#10;hIVkQFjXcCrRUPzQzVB1XsiHR6C9IrEy9V0egTaaqlktsgEPVQNu3mcE3See+TIwq1i7/O4IqKzs&#10;IYMeAVVcHw7TrAC/P8IeMtDeAnBgp+mNwEWybrOtKu8xgukTKxO3kzXNOkp3m6N8D5RmWvG5j2WV&#10;aaWJcuWK2mZtbdxM1v2wLrHf6bLiMNBtpj08MN1rBKpaqD5czDbaakRTh1BWBlYxVLH21qUo8+Ew&#10;rLSPvDdCG4MeRsmwgj/rMd5IJyl2BA653DxuHWhnRyh1WNEGpqcZluY0jxsBPszpYyeb9Y9AB6jt&#10;wONGMH1Cf6W5edbbmtrw+PAqpDoC6y5WANqrY6ba+dhW9qt7sGe/bSraWk2NeeBUyVl42qISOEjF&#10;xjptzh4i/HQZaYkiHV/M5A1tvj/73GdvHIIHPRUkaPZ7OCKO4x13wPuLTiuLpH3TKMUxDsIzXx0I&#10;Orx1krSX+2GtD72AkmsIvFCM0qzCRYW8UfOOOeH0Aoxk5fBXQrLuCmA2VmVUdoWFEn4Ulpy3xigQ&#10;OqqEerCaPiq+o0fA2ZbqI/Vm2OhfTGkdBpZ6N2Wb2a9JJP1jZUBlWbPSu5V7rLD3cWSw1NrPjlsE&#10;qkdisjHW1GOlFz72862Yd0+x9rPjRuANmph5gAtWIpF4qoX6t5oPJxijRhBclBDQEkcGlL81K180&#10;0xy3O8CHfSezijv5lmnWJ8JmecwIqKyPXmnbR5cP7rGKPZQsNfRjrC61fTy7jTi+SL0HbQfWTpqz&#10;5FHrEOUa8E5mjWsHrMSetuIUwG0eNULbx1vpttlLMDrN+40Q9U421omVQcmMwGay1whxR/EZDjJi&#10;R4lxvqFQwgnG6JUWdApJns93onSTSzVnPkqcJbN9jpIhRjzQI3iscOihJxt5y2ObdaY/bgTDyo/t&#10;hhUKui5KtvkRI0gfcMsKByLOOrTNSi/GycC5e8ceYq623WvWoX8fi4sBNK2D1GUSq5YmMPkOEedI&#10;mjobH0XJD6sRMl8t6fCGBvaX537ForOHWlW7UqHaVjJ0pogzCMUQJ0+s5y2Fz6ND7yeclg2ivLd6&#10;zB21RTSPWz1jeZiZw4rMRKm+7/MNTjjtGj2CgFNXrHIfW5OK6KK5XVTTvEfajFM1jape8S4rCc/s&#10;isbUOGUbL4Pp41dTzMAdHTcS76PjAjatVK0zAqcinE5Z0WzzHutg+mCf6sJhms09V615OF3UmCL4&#10;j9Ul28ffZtnmTigwI+j0bpS2CpPH+cUlwRvjGMvkikZHaJT1aUc9bgT2HuQJXVacP8Rwdl6z3pbs&#10;k2XhfJS1tZcVLp72jSCB1uh14BG6SoOkX6uYlwQL2KWjeeNQQsx1+hi1jPtzoDjUEu9jDzH7pY5p&#10;Gc/XEa1tVro9Sgbbx19S29yNvcYejOf2/fV80OdTECesdH6Oqb3Z5Rty5CuOosW8SKmnHDFyHGKt&#10;W8dJzSXmDiMu5XUG5dZ9agCmJtjJjUwxxK9cmfnvUwSLOf3uFMEMbJE/sGm24PevGqCjkwsVM+0R&#10;hsKzvfW4q1bLhbm0vquvLk5WNV/dxoXjI6N4HtlKnXVvKuqmrVe39N1gzSM4ymOBK6vpLJvKc5lM&#10;c9zCnYZRfpynoczl6bm5f369XCzKzbPlprQ3WOXeN1hDvsGKM5o8gUOlIxlv9h0h1bViLYVHhich&#10;m4XS1euyWJzx56ZYrvTnA7ox387YXH41P9VxEZ5M6Bus+g7sRbV4hduseMXTQKyq/mQS3OJFzJPJ&#10;7pc3Bb2DWL23wU3YPCK3GDTqC2oqVGuq3d9cuL/Z3KxPKty0Rymg2MzB9cmkMR9PGnxDb/1Y4tnm&#10;oy2eWET60gNuub+4+0VRb/nCe4PV+6AyV5bb67CkRJYW0pFIWhD+ggvTWrxv/OY03ELn5nSuZOnT&#10;u+/25nR+fATVFgkuaofhVMZHJ9D6SE5FfBwdS3maHiXJ429Ok7Y+7qI0e/s0T/W5sn4pQk+HZrOI&#10;tpj0fCDK8TDE5NrmpvWjbkqrO2bmEKr/nnQU0y1N/KvjQkuE8G2vANGVsPtskAY5FL1MEKEtycBk&#10;oFSWhC6o9UwFkc6SDHDBvsKSeCLBfP7P7iJRALFXqR5zdE67UpycE9DknNvEwT93sNu9lsAPc5zS&#10;62TBL5fo3ATlSOXANaHW/T3yTaeDSQU5ufd2XrzJHs+YO/g1Cm70N6bcyCqpIrd7c8BkZ+Sif4jz&#10;P8T5byHOt49AKebze1D9sX1rifKS9xBMVd32fAgWh7MEm1XaB/Q8d0tzPEuCc3/Ma7f+vrAhHepa&#10;Cem1EoXZbzyvESSoRuz1Hz5//ccvX//514HyXU6UD5q74wqBWqdvO/uGih+q1nV1S4nqf/iSSvu8&#10;PsQTGdKdNIV4lCC34Y27SRDM48hR7yeLQ7t7KA5XG7pQZZN15zfrZYNH66vlGvkJ5ensd4cScnDi&#10;zEg/zST0mruLO/Xs2uLJWXhdIQmHQP/dbHwoBadAt6mO8H7tcqlek9LcvqM0+nujbKi70osklXKG&#10;yI91tLaP9zIhcWSnNE5kEd6E/o9pnCoxtuscfC81rnV3ynQcj/4tOD46N+BI8cXfXv/uL//655/w&#10;79df/jXQdXt2fycb/oMIZjOtfXVwiRfkPzcekf8uAp4vorygDzh63oGzB0OJRtq73gMebIU6hEpQ&#10;zcNQSrP4kTiZs655eDUD9dc0SltBae5MHduhApceN7VrXq1KzfXD8hIOq/X09Bc6Wp7FfI6/D2D4&#10;rjagpm765Tx31M8aOpPxOzI9dS3VX++wo47obHuokatNYzuvl5uqVqB1Rm+huNT0xlFruVsrMXtb&#10;VVVQyok/yAFi7y9+uN8Vo/ZPnDz9NwAAAP//AwBQSwMEFAAGAAgAAAAhAI4iCUK6AAAAIQEAABkA&#10;AABkcnMvX3JlbHMvZTJvRG9jLnhtbC5yZWxzhI/LCsIwEEX3gv8QZm/TuhCRpt2I0K3UDxiSaRts&#10;HiRR7N8bcGNBcDn3cs9h6vZlZvakELWzAqqiBEZWOqXtKODWX3ZHYDGhVTg7SwIWitA22019pRlT&#10;HsVJ+8gyxUYBU0r+xHmUExmMhfNkczO4YDDlM4zco7zjSHxflgcevhnQrJisUwJCpypg/eKz+T/b&#10;DYOWdHbyYcimHwquTXZnIIaRkgBDSuMnrAoyA/Cm5qvHmjcAAAD//wMAUEsDBBQABgAIAAAAIQC3&#10;8/Ze4wAAAA0BAAAPAAAAZHJzL2Rvd25yZXYueG1sTI9BT4NAEIXvJv6HzZh4s8siWEWWpmnUU2Ni&#10;a2K8bWEKpOwsYbdA/73jSY9v3st73+Sr2XZixMG3jjSoRQQCqXRVS7WGz/3r3SMIHwxVpnOEGi7o&#10;YVVcX+Umq9xEHzjuQi24hHxmNDQh9JmUvmzQGr9wPRJ7RzdYE1gOtawGM3G57WQcRQ/SmpZ4oTE9&#10;bhosT7uz1fA2mWl9r17G7em4uXzv0/evrUKtb2/m9TOIgHP4C8MvPqNDwUwHd6bKi05DskwZPbCh&#10;lmkCgiNPaRSDOPApThIFssjl/y+KHwAAAP//AwBQSwMEFAAGAAgAAAAhACHNbRQeCgAAYBQAABQA&#10;AABkcnMvbWVkaWEvaW1hZ2UxLmVtZpzYCXQV1RkH8MnGezNvNoxIEGVJFAWD5CQSjAmRqGiRPUQS&#10;aAIRRLHURssmFZEgRBSNggYwJg2lMSaioocDggXrguLCGhA1grZIbS21MT0iJve79/V/37x583xY&#10;PKdzzo/vuzfv3rnLbIc4RVHmQWlnMGiwYLDRVpSiYDB4X0YwOHlWMJjkj1fiTgWD/UaOvVFR4pTy&#10;8xVlLn6fCAaUQOiQFQmKMiJOUb5FWqDcplQoM5RZSj9lkrIIbeYhvyvUtjv+roMfzgvnaKZoYIN7&#10;yN/YbgFRDZd/0VNRbsL5AjHl/ijLPpNBto2HXJB1vcEGd57dkF8VVXbnjSkoMo9eC9lGrslw/E32&#10;lReO1yPK88ixR5/zMpRTwvUISn3/LBmUS8H9/XTk8vxyjOkgDzcmOcWz/nXb/695ZfBgsAStVsJU&#10;jFnHft4jnLHL+Zd2dhcdnYfEu12pwT6sIPgAKwx+BWOoMPgiFQQT+SXBT/kRUSHOg0xeITKijKNP&#10;eTVL5PlsE/VlN5PJ/sZMtgQuZn3Zu135rKOzmpV2jqPSzgzurlX0urvjuzw8visx3mkYZyaiXHfZ&#10;zpWHsh/yIQUaquJCbl0kgtJPrbfsQx7YqlB010vWy3O6ax97TTRjncrDayc385muYPBN1MnxNWD9&#10;ctC2J1vIm7vaeX3XCpHMqiJ6sXRRzE7wTWwf1AtXP6oXnn28Hznm0km+ha4Ur1KVSOcrIlJ5B+oX&#10;8lQqhyC5ttA/KJVX0BX8GNtKbRGvUBbdQ/dTX1oDbzNXC3ubeZ6iFua4hS2hnuwqSmbHWH3X8Yim&#10;rntQf4qamXLWnkWvi1y/JqzJNKzJ84gzwnvWzMq56//ZM3nvyMOXOjYU3T2T9e6eyf2L3bPvcRMc&#10;wzhK8Le74TuUP0P5C9w8cs96oO77+FxynUrIJU+9OJXg2JNYLzy5tCfRMS8pl1xHk4bT8aTjTIq9&#10;rjNw3rbwOHbjnHm4+D5BuQn1chyDUPdF3DG2My6RmuIG03fKJu7qQO7qjV5c+cE25qkX+UHHa4ie&#10;Fnot6GhR6oRLIHd9FbeJPHXiqzhHY3yd8LSxxnhH7Nz6+BVlfPi+OIZ5pOChKdc4GQ/ijZhbBuqW&#10;+rP5Lv+39Gd/AwykQv9x9pDvOLuwW7R6cWE3Rwei6z/dhpNrim84uQ4j7/DNotO+OuryfUhv++L5&#10;cp/Bq3xWxFxfMp/su5Bn+i7mGZDu68uH+AbwCt96nui/XUj9/Q+KdH+DWOrfILqrDRG2Wifu9n/C&#10;+/jHc/f5NNZUlGpyrif5XH7BwLMZ5fGofwJRvi/GmtU0zMymHmZiSLsxgV4yqil23Z60FCUt3NcI&#10;tLsG5f4o1yBORZTvsTwrjTwlyB1PIrpi+30E7cuw7vKaz8ANcgnGtgz9/Qn1t6J+JOqftkaLFmuo&#10;2GH1FnXWW7zGGgTLqcr0LDIfJ8925I4BiJ5kPsB0LEL05CF3DED07EPuyDL/wG80f8PHmGUwlY83&#10;i3khTIIimIy6p83KiJVWJfc0I3fkIHrakTtWInouECstRw6iZzpyR+w6HsR6FYbXcTceLqOw1y/h&#10;ut5kK8oB1P8T6/iktUZMsXaJbGuPGApDrN3wBsi6HSHXWS+KSVadmG2tEA+a0cpQdhxE9PRA7qhE&#10;9PyLV5qOg4ieZ5E7qhBdvzLf48NNwnp3FwPM7IgKM0ushg3QBM+ZueKPZp44ajSIR4xXI+4zdol7&#10;jZfFQqNFTDQKYYyYYIyEAlFsXCvuM/JFrZEnXjVyQXDXI0Zv9OFYaVwkpBWwDJYaveACtBX8DqOe&#10;TzR+DXdGuZ0XGTN5MZSETTVu4zONO/gaYwHfajRCTkQRco+N3LEV0bOVthqOSkTXHOMd+qVxgIqN&#10;VppsHKYimAjjYLRxCPbDXhprfIi696nGmEEvGC8z6XJzX0SaeYKlmcfZRWY7yzY72TrzMqo1b6H9&#10;P9IPZcdiRM8Ztth07Ef0bEPuyLO2Mc8Z5I4aRM8JttbaC9tYZ4wzFrEuq5hybc9g+3yKs48ySbEP&#10;I37AUuwjLN8+yebYCi2ze1G1nUar7EG03M6iOfZomob20gM/Uomyg1mV5HmduqwMnmAv5yn2KD7Y&#10;jufX2JsxhmdphP0cXRe23n6Lfm+/Q032e7TRPhSyyr6Wl9iNvI99ml9tF4hxdqG4wx4ofmuniIft&#10;z7m0yv4M2vij8DisRp3UYu8Tufa2ENPeIb62HhAHrUJxrntbfj/sx70+Afd0K2IRovyWkO1cP/fN&#10;korfy+9GvNbP+c0Z+/0S+805HX3I94r8rkkHebgRnyw/eVyKWnnu6G8hfFac9S2UjbmVhd/T8t3w&#10;ON4Lz+G9sAT101GPoKzGs9jTQqtNx3yrhTypfL7lWIC42Crj2RC7xj3R4SH0L881Ar7B+Q6g3Av1&#10;Q3E++X5rNw+RJ4u3m46eVhZ3xfarB/AsDs9D9puDsuz3KizC6HC/uYF0Xhaw+P2BQ/RlFCwUT9EH&#10;80x91FnjLUU/w6LGOxXloSh3ItYiyvGeCQwjz3rkjlJEV+x4u9D+o6jxTkB5PsqE+HF4vIWBj7hn&#10;IXJHF6Lrp/pNDL+fGrHhj2KA2/B+SjIU5XXUb8R4b9YThWsG8gX63/kCfT/Mi3hYX8qf0R/mzfpj&#10;fIu+mu/Q1/KdiG/oq3ibfiv/Wp/Iv9Vv5mf0G3iXPoIn4JlL+rCQDfogXqp340P0VjrxI7UoOyoQ&#10;PVcjd3yM6ElA7qhA9GxnFbrjTGA78yRg7R2liJ7trBS/k05q0RLopOZ4DNFzNXLHSURPLXLHPERP&#10;K3JHXKCVXO3aaXK1agP5em06n6Ct4+O0h/gYbSaUw1R+k1YcMUIr4sO1STxHmwhFIWnaLv61eprX&#10;qNeKavV6UaOOEmvUkSGH1VfER+o28Ym6Q3wW1k2rEqlamcjUskWB1l2M0f6K8zbyJdpavlVbxI9o&#10;d0GJ8NwvTmprhT/QKNIDW0R5YKfYAz30nWKMvk1U6M+LJ/QNYoO+VmzWV4hWvVS8r/+bSxv13qJK&#10;LxBT9MkiV58lAvqd4nDgTlELCwKzxezALFESKBe3BCbD9ZAYEXvtNuNa/QDXqnw2LIaNKO9GeT7+&#10;c+cu3GspqNusvsveVPeyg+o+dkI9yIZoX7IbtA42RVNorqbTNO0KGqWNpmFaGaVrt1E/bQ6dp82m&#10;JG0c/aBmU7uaRn9Rk6lVjaMX1DbWrB5hjeoBxA9CzjWmy3H+JozpPYzpecS9iPJZ7baVMQ9lP+SD&#10;HO+5/u8hN/zb3og2NKLPdeFnjZx/PcprUP4d5p+LZ4Lsb5P6FL2urqMDai3mUUeZ2ma6SdtJZdqH&#10;dK92lGZqP9BYLQXXzUA+WMvkqVoOT9ayeZJ2Ef9BjeffqO30hfo52u+lZvVZalQbqEF9BnFdSOz8&#10;o8ck5y/3pAZjkuvwNKKcv9tWxp+bv+xDh+j3kuwDrwHlfJCHDTL/LwAAAP//AwBQSwECLQAUAAYA&#10;CAAAACEApuZR+wwBAAAVAgAAEwAAAAAAAAAAAAAAAAAAAAAAW0NvbnRlbnRfVHlwZXNdLnhtbFBL&#10;AQItABQABgAIAAAAIQA4/SH/1gAAAJQBAAALAAAAAAAAAAAAAAAAAD0BAABfcmVscy8ucmVsc1BL&#10;AQItABQABgAIAAAAIQAs1Thcvg8AACpFAAAOAAAAAAAAAAAAAAAAADwCAABkcnMvZTJvRG9jLnht&#10;bFBLAQItABQABgAIAAAAIQCOIglCugAAACEBAAAZAAAAAAAAAAAAAAAAACYSAABkcnMvX3JlbHMv&#10;ZTJvRG9jLnhtbC5yZWxzUEsBAi0AFAAGAAgAAAAhALfz9l7jAAAADQEAAA8AAAAAAAAAAAAAAAAA&#10;FxMAAGRycy9kb3ducmV2LnhtbFBLAQItABQABgAIAAAAIQAhzW0UHgoAAGAUAAAUAAAAAAAAAAAA&#10;AAAAACcUAABkcnMvbWVkaWEvaW1hZ2UxLmVtZlBLBQYAAAAABgAGAHwBAAB3H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6" o:spid="_x0000_s1029" type="#_x0000_t75" style="position:absolute;top:792;width:16821;height:3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yiDwgAAANoAAAAPAAAAZHJzL2Rvd25yZXYueG1sRI/BasMw&#10;EETvgf6D2EJusdxQTHGthFAoNPRQN84HrK2tbWKtjKU48t9HhUKPw8y8YYp9MIOYaXK9ZQVPSQqC&#10;uLG651bBuXrfvIBwHlnjYJkULORgv3tYFZhre+Nvmk++FRHCLkcFnfdjLqVrOjLoEjsSR+/HTgZ9&#10;lFMr9YS3CDeD3KZpJg32HBc6HOmto+ZyuhoFz1UI16VsZk7Lvqq/ymP4rEel1o/h8ArCU/D/4b/2&#10;h1aQwe+VeAPk7g4AAP//AwBQSwECLQAUAAYACAAAACEA2+H2y+4AAACFAQAAEwAAAAAAAAAAAAAA&#10;AAAAAAAAW0NvbnRlbnRfVHlwZXNdLnhtbFBLAQItABQABgAIAAAAIQBa9CxbvwAAABUBAAALAAAA&#10;AAAAAAAAAAAAAB8BAABfcmVscy8ucmVsc1BLAQItABQABgAIAAAAIQCNKyiDwgAAANoAAAAPAAAA&#10;AAAAAAAAAAAAAAcCAABkcnMvZG93bnJldi54bWxQSwUGAAAAAAMAAwC3AAAA9gIAAAAA&#10;">
                      <v:imagedata r:id="rId12" o:title=""/>
                    </v:shape>
                    <v:group id="组合 9" o:spid="_x0000_s1030" style="position:absolute;left:20055;top:265;width:10070;height:4362" coordorigin=",265" coordsize="10070,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组合 1" o:spid="_x0000_s1031" style="position:absolute;top:780;width:3600;height:3600" coordsize="6973,6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shape id="Freeform 5" o:spid="_x0000_s1032" style="position:absolute;left:48;width:6925;height:6770;visibility:visible;mso-wrap-style:square;v-text-anchor:top" coordsize="471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czxAAAANoAAAAPAAAAZHJzL2Rvd25yZXYueG1sRI9PawIx&#10;FMTvBb9DeIK3mrVIqatRilBRvNQ/FHp7bJ6bpZuXJcm6q5++KRQ8DjPzG2ax6m0truRD5VjBZJyB&#10;IC6crrhUcD59PL+BCBFZY+2YFNwowGo5eFpgrl3HB7oeYykShEOOCkyMTS5lKAxZDGPXECfv4rzF&#10;mKQvpfbYJbit5UuWvUqLFacFgw2tDRU/x9YqmMn77nTfy69D0eKnab83vqs2So2G/fscRKQ+PsL/&#10;7a1WMIW/K+kGyOUvAAAA//8DAFBLAQItABQABgAIAAAAIQDb4fbL7gAAAIUBAAATAAAAAAAAAAAA&#10;AAAAAAAAAABbQ29udGVudF9UeXBlc10ueG1sUEsBAi0AFAAGAAgAAAAhAFr0LFu/AAAAFQEAAAsA&#10;AAAAAAAAAAAAAAAAHwEAAF9yZWxzLy5yZWxzUEsBAi0AFAAGAAgAAAAhACBaJzPEAAAA2gAAAA8A&#10;AAAAAAAAAAAAAAAABwIAAGRycy9kb3ducmV2LnhtbFBLBQYAAAAAAwADALcAAAD4AgAAAAA=&#10;" path="m235,474v-2,,-4,,-7,c226,474,224,474,222,473v-33,-1,-64,-9,-94,-23c123,448,122,445,122,440v,-58,,-115,,-172c122,265,122,263,122,260v21,,42,,62,c184,239,184,219,184,198v-3,,-6,-1,-9,-1c160,197,144,197,129,197v-5,1,-8,-1,-7,-6c122,177,122,163,122,149v,-14,6,-20,20,-20c151,129,159,129,168,129v5,,11,,17,c185,108,185,88,185,69v-19,,-38,-1,-57,c89,71,60,101,57,140v-1,16,-1,33,-1,50c56,196,55,198,49,198,35,197,20,197,6,197v-2,,-4,,-6,c13,103,99,4,229,2,352,,457,96,466,220v5,62,-12,117,-51,166c395,411,371,431,342,446v,-5,,-8,,-11c341,399,343,364,340,329v-2,-42,-41,-76,-88,-69c210,266,183,299,183,341v,24,,48,,73c183,423,183,433,183,442v,2,2,5,4,6c193,448,200,448,207,448v,-2,,-3,,-3c207,418,207,391,207,364v,-11,,-22,2,-33c213,296,249,275,281,287v22,8,36,29,36,52c317,373,317,406,317,439v,3,,6,,9c324,448,330,448,336,448v-20,11,-41,18,-63,22c260,472,248,473,235,474xm310,389v,-18,,-35,,-53c309,310,287,289,260,291v-27,1,-45,22,-45,49c215,370,215,400,215,430v,18,,18,18,18c239,448,240,446,240,441v,-19,,-39,,-58c240,368,240,353,240,338v1,-13,11,-23,23,-22c273,317,285,324,284,341v,33,,66,,99c284,446,286,449,292,448v4,,8,,12,c309,448,310,446,310,442v,-18,,-36,,-53xm406,99c406,81,392,67,375,67v-17,,-31,14,-31,31c344,116,357,129,375,129v18,,31,-13,31,-30xe" fillcolor="#0055a2" stroked="f">
                          <v:path arrowok="t" o:connecttype="custom" o:connectlocs="335209,677089;188187,642806;179366,382827;270519,371399;257288,281406;179366,272835;208770,184271;271990,184271;188187,98564;82332,271407;8821,281406;336679,2857;610139,551385;502813,621379;370494,371399;269049,591382;274930,639949;304334,635664;307275,472820;466058,484247;466058,639949;401369,671375;455766,555670;382256,415681;316096,614237;352851,629950;352851,482819;417541,487104;429303,639949;455766,631378;596907,141417;505754,139989;596907,141417" o:connectangles="0,0,0,0,0,0,0,0,0,0,0,0,0,0,0,0,0,0,0,0,0,0,0,0,0,0,0,0,0,0,0,0,0"/>
                          <o:lock v:ext="edit" verticies="t"/>
                        </v:shape>
                        <v:shape id="Freeform 9" o:spid="_x0000_s1033" style="position:absolute;top:3696;width:881;height:1940;visibility:visible;mso-wrap-style:square;v-text-anchor:top" coordsize="6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BF2vgAAANoAAAAPAAAAZHJzL2Rvd25yZXYueG1sRE/dasIw&#10;FL4f+A7hCN7N1ELHqEYZA6EDGcz5AIfmLClrTkoS286nN4PBLj++/91hdr0YKcTOs4LNugBB3Hrd&#10;sVFw+Tw+PoOICVlj75kU/FCEw37xsMNa+4k/aDwnI3IIxxoV2JSGWsrYWnIY134gztyXDw5ThsFI&#10;HXDK4a6XZVE8SYcd5waLA71aar/PV5dn+Lfrydjp0ja9C5W8mdK8G6VWy/llCyLRnP7Ff+5GK6jg&#10;90r2g9zfAQAA//8DAFBLAQItABQABgAIAAAAIQDb4fbL7gAAAIUBAAATAAAAAAAAAAAAAAAAAAAA&#10;AABbQ29udGVudF9UeXBlc10ueG1sUEsBAi0AFAAGAAgAAAAhAFr0LFu/AAAAFQEAAAsAAAAAAAAA&#10;AAAAAAAAHwEAAF9yZWxzLy5yZWxzUEsBAi0AFAAGAAgAAAAhADqUEXa+AAAA2gAAAA8AAAAAAAAA&#10;AAAAAAAABwIAAGRycy9kb3ducmV2LnhtbFBLBQYAAAAAAwADALcAAADyAgAAAAA=&#10;" path="m60,136c25,96,6,52,,,20,,40,,60,v,45,,89,,136xe" fillcolor="#0055a2" stroked="f">
                          <v:path arrowok="t" o:connecttype="custom" o:connectlocs="88149,194046;0,0;88149,0;88149,194046" o:connectangles="0,0,0,0"/>
                        </v:shape>
                      </v:group>
                      <v:group id="组合 8" o:spid="_x0000_s1034" style="position:absolute;left:3085;top:265;width:6985;height:4362" coordorigin=",265" coordsize="6984,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文本框 2" o:spid="_x0000_s1035" type="#_x0000_t202" style="position:absolute;top:265;width:6540;height:4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<v:textbox>
                            <w:txbxContent>
                              <w:p w:rsidR="00D471B8" w:rsidRPr="008555DD" w:rsidRDefault="00D471B8" w:rsidP="00D471B8">
                                <w:pPr>
                                  <w:snapToGrid w:val="0"/>
                                  <w:spacing w:before="100" w:beforeAutospacing="1" w:after="100" w:afterAutospacing="1" w:line="240" w:lineRule="auto"/>
                                  <w:rPr>
                                    <w:rFonts w:ascii="微软雅黑" w:hAnsi="微软雅黑"/>
                                    <w:b/>
                                    <w:sz w:val="24"/>
                                  </w:rPr>
                                </w:pPr>
                                <w:r w:rsidRPr="008555DD">
                                  <w:rPr>
                                    <w:rFonts w:ascii="微软雅黑" w:hAnsi="微软雅黑"/>
                                    <w:b/>
                                    <w:sz w:val="24"/>
                                  </w:rPr>
                                  <w:t>富能通</w:t>
                                </w:r>
                              </w:p>
                            </w:txbxContent>
                          </v:textbox>
                        </v:shape>
                        <v:shape id="文本框 2" o:spid="_x0000_s1036" type="#_x0000_t202" style="position:absolute;left:260;top:1909;width:6724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  <v:textbox>
                            <w:txbxContent>
                              <w:p w:rsidR="008555DD" w:rsidRPr="008555DD" w:rsidRDefault="008555DD" w:rsidP="008555DD">
                                <w:pPr>
                                  <w:snapToGrid w:val="0"/>
                                  <w:spacing w:before="100" w:beforeAutospacing="1" w:after="100" w:afterAutospacing="1" w:line="240" w:lineRule="auto"/>
                                  <w:rPr>
                                    <w:rFonts w:ascii="微软雅黑 Light" w:eastAsia="微软雅黑 Light" w:hAnsi="微软雅黑 Light"/>
                                    <w:sz w:val="20"/>
                                  </w:rPr>
                                </w:pPr>
                                <w:proofErr w:type="spellStart"/>
                                <w:r w:rsidRPr="008555DD">
                                  <w:rPr>
                                    <w:rFonts w:ascii="微软雅黑 Light" w:eastAsia="微软雅黑 Light" w:hAnsi="微软雅黑 Light" w:hint="eastAsia"/>
                                    <w:sz w:val="20"/>
                                  </w:rPr>
                                  <w:t>F</w:t>
                                </w:r>
                                <w:r w:rsidRPr="008555DD">
                                  <w:rPr>
                                    <w:rFonts w:ascii="微软雅黑 Light" w:eastAsia="微软雅黑 Light" w:hAnsi="微软雅黑 Light"/>
                                    <w:sz w:val="20"/>
                                  </w:rPr>
                                  <w:t>unenc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</v:group>
                    <v:line id="直接连接符 10" o:spid="_x0000_s1037" style="position:absolute;flip:y;visibility:visible;mso-wrap-style:square" from="18470,792" to="18470,4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XQ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9/CID6NUDAAD//wMAUEsBAi0AFAAGAAgAAAAhANvh9svuAAAAhQEAABMAAAAAAAAAAAAA&#10;AAAAAAAAAFtDb250ZW50X1R5cGVzXS54bWxQSwECLQAUAAYACAAAACEAWvQsW78AAAAVAQAACwAA&#10;AAAAAAAAAAAAAAAfAQAAX3JlbHMvLnJlbHNQSwECLQAUAAYACAAAACEA46Fl0MMAAADbAAAADwAA&#10;AAAAAAAAAAAAAAAHAgAAZHJzL2Rvd25yZXYueG1sUEsFBgAAAAADAAMAtwAAAPcCAAAAAA==&#10;" strokecolor="black [3213]" strokeweight=".5pt">
                      <v:stroke joinstyle="miter"/>
                    </v:line>
                  </v:group>
                </w:pict>
              </mc:Fallback>
            </mc:AlternateContent>
          </w:r>
          <w:r w:rsidR="00806D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6474460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0392" w:rsidRDefault="00F30392">
                                <w:pPr>
                                  <w:pStyle w:val="af5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00737125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30392" w:rsidRDefault="00F30392">
                                    <w:pPr>
                                      <w:pStyle w:val="af5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通过迷人的摘要吸引您的读者。它通常是文件的简短摘要。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当您准备好添加内容时，只需单击此处并开始键入。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38" type="#_x0000_t202" style="position:absolute;margin-left:18.05pt;margin-top:509.8pt;width:8in;height:79.5pt;z-index:251654144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stlAIAAGoFAAAOAAAAZHJzL2Uyb0RvYy54bWysVM1u1DAQviPxDpbvNNmWXZZVs9XSqgip&#10;aita1LPXsbsRjm1s7ybLA8AbcOLCnefqc/DZSbalcCni4kxmPo/n55s5PGprRTbC+crogo72ckqE&#10;5qas9G1BP1yfvphS4gPTJVNGi4JuhadH8+fPDhs7E/tmZVQpHIET7WeNLegqBDvLMs9XomZ+z1ih&#10;YZTG1Szg191mpWMNvNcq28/zSdYYV1pnuPAe2pPOSOfJv5SChwspvQhEFRSxhXS6dC7jmc0P2ezW&#10;MbuqeB8G+4coalZpPLpzdcICI2tX/eGqrrgz3siwx02dGSkrLlIOyGaUP8rmasWsSLmgON7uyuT/&#10;n1t+vrl0pCrRu/EBJZrVaNLdt69333/e/fhCohIlaqyfAXllgQ3tG9MCPug9lDHzVro6fpETgR3F&#10;3u4KLNpAOJSvDkZjdI0SDtsoz19PxqkF2f1163x4K0xNolBQhw6mwrLNmQ8IBdABEl/T5rRSKnVR&#10;adIUdHIAl79ZcEPpqBGJD72bmFIXepLCVomIUfq9kKhHyiAqEhPFsXJkw8AhxrnQISWf/AIdURJB&#10;POVij7+P6imXuzyGl40Ou8t1pY1L2T8Ku/w4hCw7PAr5IO8ohnbZJiK8HDq7NOUWDXemmxpv+WmF&#10;ppwxHy6Zw5igkRj9cIFDKoPim16iZGXc57/pIx7shZWSBmNXUP9pzZygRL3T4PVokueJISH94gWX&#10;hMl0PI3EWQ5qva6PDRoywn6xPIkRHNQgSmfqGyyHRXwQJqY5ni1oGMTj0O0BLBcuFosEwlBaFs70&#10;leXRdexPZNt1e8Oc7SkZwOZzM8wmmz1iZodN1LGLdQA/E21jibuC9qXHQCc298snboyH/wl1vyLn&#10;vwAAAP//AwBQSwMEFAAGAAgAAAAhAP7BqBbhAAAADQEAAA8AAABkcnMvZG93bnJldi54bWxMj8FO&#10;wzAQRO9I/IO1SFwq6rhUIYQ4FQKBxKXQwge4sRsH4nVku23g69mc4LY7M5p9W61G17OjCbHzKEHM&#10;M2AGG687bCV8vD9dFcBiUqhV79FI+DYRVvX5WaVK7U+4McdtahmVYCyVBJvSUHIeG2ucinM/GCRv&#10;74NTidbQch3UicpdzxdZlnOnOqQLVg3mwZrma3twEmaP+JLEz+fr82y/XryFZVraTZLy8mK8vwOW&#10;zJj+wjDhEzrUxLTzB9SR9RKuc0FJ0jNxmwObEqIoSNtN002RA68r/v+L+hcAAP//AwBQSwECLQAU&#10;AAYACAAAACEAtoM4kv4AAADhAQAAEwAAAAAAAAAAAAAAAAAAAAAAW0NvbnRlbnRfVHlwZXNdLnht&#10;bFBLAQItABQABgAIAAAAIQA4/SH/1gAAAJQBAAALAAAAAAAAAAAAAAAAAC8BAABfcmVscy8ucmVs&#10;c1BLAQItABQABgAIAAAAIQAJfPstlAIAAGoFAAAOAAAAAAAAAAAAAAAAAC4CAABkcnMvZTJvRG9j&#10;LnhtbFBLAQItABQABgAIAAAAIQD+wagW4QAAAA0BAAAPAAAAAAAAAAAAAAAAAO4EAABkcnMvZG93&#10;bnJldi54bWxQSwUGAAAAAAQABADzAAAA/AUAAAAA&#10;" filled="f" stroked="f" strokeweight=".5pt">
                    <v:textbox style="mso-fit-shape-to-text:t" inset="126pt,0,54pt,0">
                      <w:txbxContent>
                        <w:p w:rsidR="00F30392" w:rsidRDefault="00F30392">
                          <w:pPr>
                            <w:pStyle w:val="af5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00737125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F30392" w:rsidRDefault="00F30392">
                              <w:pPr>
                                <w:pStyle w:val="af5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通过迷人的摘要吸引您的读者。它通常是文件的简短摘要。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当您准备好添加内容时，只需单击此处并开始键入。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30392">
            <w:rPr>
              <w:lang w:val="zh-CN"/>
            </w:rPr>
            <w:br w:type="page"/>
          </w:r>
        </w:p>
        <w:p w:rsidR="00CD08FB" w:rsidRPr="008C542B" w:rsidRDefault="00CD08FB" w:rsidP="00CD08FB">
          <w:pPr>
            <w:spacing w:beforeLines="100" w:before="240" w:afterLines="100" w:after="240"/>
            <w:jc w:val="center"/>
            <w:rPr>
              <w:rFonts w:ascii="微软雅黑" w:hAnsi="微软雅黑"/>
              <w:sz w:val="44"/>
              <w:szCs w:val="44"/>
            </w:rPr>
          </w:pPr>
          <w:r w:rsidRPr="008C542B">
            <w:rPr>
              <w:rFonts w:ascii="微软雅黑" w:hAnsi="微软雅黑"/>
              <w:sz w:val="44"/>
              <w:szCs w:val="44"/>
            </w:rPr>
            <w:lastRenderedPageBreak/>
            <w:t>文件</w:t>
          </w:r>
          <w:r w:rsidRPr="008C542B">
            <w:rPr>
              <w:rFonts w:ascii="微软雅黑" w:hAnsi="微软雅黑" w:hint="eastAsia"/>
              <w:sz w:val="44"/>
              <w:szCs w:val="44"/>
            </w:rPr>
            <w:t>变更</w:t>
          </w:r>
          <w:r w:rsidRPr="008C542B">
            <w:rPr>
              <w:rFonts w:ascii="微软雅黑" w:hAnsi="微软雅黑"/>
              <w:sz w:val="44"/>
              <w:szCs w:val="44"/>
            </w:rPr>
            <w:t>记录</w:t>
          </w:r>
        </w:p>
        <w:tbl>
          <w:tblPr>
            <w:tblStyle w:val="af2"/>
            <w:tblW w:w="9241" w:type="dxa"/>
            <w:tblLayout w:type="fixed"/>
            <w:tblLook w:val="04A0" w:firstRow="1" w:lastRow="0" w:firstColumn="1" w:lastColumn="0" w:noHBand="0" w:noVBand="1"/>
          </w:tblPr>
          <w:tblGrid>
            <w:gridCol w:w="720"/>
            <w:gridCol w:w="1834"/>
            <w:gridCol w:w="722"/>
            <w:gridCol w:w="735"/>
            <w:gridCol w:w="2737"/>
            <w:gridCol w:w="1134"/>
            <w:gridCol w:w="1359"/>
          </w:tblGrid>
          <w:tr w:rsidR="00CD08FB" w:rsidRPr="00121D88" w:rsidTr="00121D8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55"/>
            </w:trPr>
            <w:tc>
              <w:tcPr>
                <w:tcW w:w="720" w:type="dxa"/>
                <w:vMerge w:val="restart"/>
                <w:vAlign w:val="center"/>
              </w:tcPr>
              <w:p w:rsidR="00CD08FB" w:rsidRPr="00121D88" w:rsidRDefault="00CD08FB" w:rsidP="00304B27">
                <w:pPr>
                  <w:jc w:val="center"/>
                  <w:rPr>
                    <w:rFonts w:ascii="微软雅黑" w:hAnsi="微软雅黑" w:cs="Arial"/>
                    <w:b w:val="0"/>
                    <w:sz w:val="20"/>
                  </w:rPr>
                </w:pPr>
                <w:r w:rsidRPr="00121D88">
                  <w:rPr>
                    <w:rFonts w:ascii="微软雅黑" w:hAnsi="微软雅黑" w:cs="Arial" w:hint="eastAsia"/>
                    <w:b w:val="0"/>
                    <w:sz w:val="20"/>
                  </w:rPr>
                  <w:t>版本</w:t>
                </w:r>
              </w:p>
            </w:tc>
            <w:tc>
              <w:tcPr>
                <w:tcW w:w="1834" w:type="dxa"/>
                <w:vMerge w:val="restart"/>
                <w:vAlign w:val="center"/>
              </w:tcPr>
              <w:p w:rsidR="00CD08FB" w:rsidRPr="00121D88" w:rsidRDefault="00CD08FB" w:rsidP="00304B27">
                <w:pPr>
                  <w:jc w:val="center"/>
                  <w:rPr>
                    <w:rFonts w:ascii="微软雅黑" w:hAnsi="微软雅黑" w:cs="Arial"/>
                    <w:b w:val="0"/>
                    <w:sz w:val="20"/>
                  </w:rPr>
                </w:pPr>
                <w:r w:rsidRPr="00121D88">
                  <w:rPr>
                    <w:rFonts w:ascii="微软雅黑" w:hAnsi="微软雅黑" w:cs="Arial" w:hint="eastAsia"/>
                    <w:b w:val="0"/>
                    <w:sz w:val="20"/>
                  </w:rPr>
                  <w:t>修订原因</w:t>
                </w:r>
              </w:p>
            </w:tc>
            <w:tc>
              <w:tcPr>
                <w:tcW w:w="4194" w:type="dxa"/>
                <w:gridSpan w:val="3"/>
                <w:tcBorders>
                  <w:bottom w:val="single" w:sz="4" w:space="0" w:color="5B9BD5" w:themeColor="accent1"/>
                </w:tcBorders>
                <w:vAlign w:val="center"/>
              </w:tcPr>
              <w:p w:rsidR="00CD08FB" w:rsidRPr="00121D88" w:rsidRDefault="00CD08FB" w:rsidP="00304B27">
                <w:pPr>
                  <w:jc w:val="center"/>
                  <w:rPr>
                    <w:rFonts w:ascii="微软雅黑" w:hAnsi="微软雅黑" w:cs="Arial"/>
                    <w:b w:val="0"/>
                    <w:sz w:val="20"/>
                  </w:rPr>
                </w:pPr>
                <w:r w:rsidRPr="00121D88">
                  <w:rPr>
                    <w:rFonts w:ascii="微软雅黑" w:hAnsi="微软雅黑" w:cs="Arial" w:hint="eastAsia"/>
                    <w:b w:val="0"/>
                    <w:sz w:val="20"/>
                  </w:rPr>
                  <w:t>修订内容</w:t>
                </w:r>
              </w:p>
            </w:tc>
            <w:tc>
              <w:tcPr>
                <w:tcW w:w="1134" w:type="dxa"/>
                <w:vMerge w:val="restart"/>
                <w:vAlign w:val="center"/>
              </w:tcPr>
              <w:p w:rsidR="00CD08FB" w:rsidRPr="00121D88" w:rsidRDefault="00CD08FB" w:rsidP="00304B27">
                <w:pPr>
                  <w:jc w:val="center"/>
                  <w:rPr>
                    <w:rFonts w:ascii="微软雅黑" w:hAnsi="微软雅黑" w:cs="Arial"/>
                    <w:b w:val="0"/>
                    <w:sz w:val="20"/>
                  </w:rPr>
                </w:pPr>
                <w:r w:rsidRPr="00121D88">
                  <w:rPr>
                    <w:rFonts w:ascii="微软雅黑" w:hAnsi="微软雅黑" w:cs="Arial" w:hint="eastAsia"/>
                    <w:b w:val="0"/>
                    <w:sz w:val="20"/>
                  </w:rPr>
                  <w:t>修订人</w:t>
                </w:r>
              </w:p>
            </w:tc>
            <w:tc>
              <w:tcPr>
                <w:tcW w:w="1359" w:type="dxa"/>
                <w:vMerge w:val="restart"/>
                <w:vAlign w:val="center"/>
              </w:tcPr>
              <w:p w:rsidR="00CD08FB" w:rsidRPr="00121D88" w:rsidRDefault="00CD08FB" w:rsidP="00304B27">
                <w:pPr>
                  <w:jc w:val="center"/>
                  <w:rPr>
                    <w:rFonts w:ascii="微软雅黑" w:hAnsi="微软雅黑" w:cs="Arial"/>
                    <w:b w:val="0"/>
                    <w:sz w:val="20"/>
                  </w:rPr>
                </w:pPr>
                <w:r w:rsidRPr="00121D88">
                  <w:rPr>
                    <w:rFonts w:ascii="微软雅黑" w:hAnsi="微软雅黑" w:cs="Arial" w:hint="eastAsia"/>
                    <w:b w:val="0"/>
                    <w:sz w:val="20"/>
                  </w:rPr>
                  <w:t>日期</w:t>
                </w:r>
              </w:p>
            </w:tc>
          </w:tr>
          <w:tr w:rsidR="00CD08FB" w:rsidRPr="00121D88" w:rsidTr="00121D88">
            <w:trPr>
              <w:trHeight w:val="315"/>
            </w:trPr>
            <w:tc>
              <w:tcPr>
                <w:tcW w:w="720" w:type="dxa"/>
                <w:vMerge/>
                <w:vAlign w:val="center"/>
              </w:tcPr>
              <w:p w:rsidR="00CD08FB" w:rsidRPr="00121D88" w:rsidRDefault="00CD08FB" w:rsidP="00304B27">
                <w:pPr>
                  <w:jc w:val="center"/>
                  <w:rPr>
                    <w:rFonts w:ascii="微软雅黑" w:hAnsi="微软雅黑" w:cs="Arial"/>
                    <w:sz w:val="20"/>
                  </w:rPr>
                </w:pPr>
              </w:p>
            </w:tc>
            <w:tc>
              <w:tcPr>
                <w:tcW w:w="1834" w:type="dxa"/>
                <w:vMerge/>
                <w:vAlign w:val="center"/>
              </w:tcPr>
              <w:p w:rsidR="00CD08FB" w:rsidRPr="00121D88" w:rsidRDefault="00CD08FB" w:rsidP="00304B27">
                <w:pPr>
                  <w:jc w:val="center"/>
                  <w:rPr>
                    <w:rFonts w:ascii="微软雅黑" w:hAnsi="微软雅黑" w:cs="Arial"/>
                    <w:sz w:val="20"/>
                  </w:rPr>
                </w:pPr>
              </w:p>
            </w:tc>
            <w:tc>
              <w:tcPr>
                <w:tcW w:w="722" w:type="dxa"/>
                <w:shd w:val="clear" w:color="auto" w:fill="DEEAF6"/>
                <w:vAlign w:val="center"/>
              </w:tcPr>
              <w:p w:rsidR="00CD08FB" w:rsidRPr="00121D88" w:rsidRDefault="00CD08FB" w:rsidP="00F95FF0">
                <w:pPr>
                  <w:keepNext/>
                  <w:jc w:val="center"/>
                  <w:rPr>
                    <w:rFonts w:ascii="微软雅黑" w:hAnsi="微软雅黑" w:cs="Arial"/>
                    <w:sz w:val="20"/>
                  </w:rPr>
                </w:pPr>
                <w:r w:rsidRPr="00121D88">
                  <w:rPr>
                    <w:rFonts w:ascii="微软雅黑" w:hAnsi="微软雅黑" w:cs="Arial" w:hint="eastAsia"/>
                    <w:sz w:val="20"/>
                  </w:rPr>
                  <w:t>修订章节</w:t>
                </w:r>
              </w:p>
            </w:tc>
            <w:tc>
              <w:tcPr>
                <w:tcW w:w="735" w:type="dxa"/>
                <w:shd w:val="clear" w:color="auto" w:fill="DEEAF6"/>
                <w:vAlign w:val="center"/>
              </w:tcPr>
              <w:p w:rsidR="00CD08FB" w:rsidRPr="00121D88" w:rsidRDefault="00CD08FB" w:rsidP="00F95FF0">
                <w:pPr>
                  <w:keepNext/>
                  <w:jc w:val="center"/>
                  <w:rPr>
                    <w:rFonts w:ascii="微软雅黑" w:hAnsi="微软雅黑" w:cs="Arial"/>
                    <w:sz w:val="20"/>
                  </w:rPr>
                </w:pPr>
                <w:r w:rsidRPr="00121D88">
                  <w:rPr>
                    <w:rFonts w:ascii="微软雅黑" w:hAnsi="微软雅黑" w:cs="Arial" w:hint="eastAsia"/>
                    <w:sz w:val="20"/>
                  </w:rPr>
                  <w:t>修订类型</w:t>
                </w:r>
              </w:p>
            </w:tc>
            <w:tc>
              <w:tcPr>
                <w:tcW w:w="2737" w:type="dxa"/>
                <w:shd w:val="clear" w:color="auto" w:fill="DEEAF6"/>
                <w:vAlign w:val="center"/>
              </w:tcPr>
              <w:p w:rsidR="00CD08FB" w:rsidRPr="00121D88" w:rsidRDefault="00CD08FB" w:rsidP="00304B27">
                <w:pPr>
                  <w:jc w:val="center"/>
                  <w:rPr>
                    <w:rFonts w:ascii="微软雅黑" w:hAnsi="微软雅黑" w:cs="Arial"/>
                    <w:sz w:val="20"/>
                  </w:rPr>
                </w:pPr>
                <w:r w:rsidRPr="00121D88">
                  <w:rPr>
                    <w:rFonts w:ascii="微软雅黑" w:hAnsi="微软雅黑" w:cs="Arial" w:hint="eastAsia"/>
                    <w:sz w:val="20"/>
                  </w:rPr>
                  <w:t>修订描述</w:t>
                </w:r>
              </w:p>
            </w:tc>
            <w:tc>
              <w:tcPr>
                <w:tcW w:w="1134" w:type="dxa"/>
                <w:vMerge/>
                <w:vAlign w:val="center"/>
              </w:tcPr>
              <w:p w:rsidR="00CD08FB" w:rsidRPr="00121D88" w:rsidRDefault="00CD08FB" w:rsidP="00304B27">
                <w:pPr>
                  <w:jc w:val="center"/>
                  <w:rPr>
                    <w:rFonts w:ascii="微软雅黑" w:hAnsi="微软雅黑" w:cs="Arial"/>
                    <w:sz w:val="20"/>
                  </w:rPr>
                </w:pPr>
              </w:p>
            </w:tc>
            <w:tc>
              <w:tcPr>
                <w:tcW w:w="1359" w:type="dxa"/>
                <w:vMerge/>
                <w:vAlign w:val="center"/>
              </w:tcPr>
              <w:p w:rsidR="00CD08FB" w:rsidRPr="00121D88" w:rsidRDefault="00CD08FB" w:rsidP="00304B27">
                <w:pPr>
                  <w:jc w:val="center"/>
                  <w:rPr>
                    <w:rFonts w:ascii="微软雅黑" w:hAnsi="微软雅黑" w:cs="Arial"/>
                    <w:sz w:val="20"/>
                  </w:rPr>
                </w:pPr>
              </w:p>
            </w:tc>
          </w:tr>
          <w:tr w:rsidR="00CD08FB" w:rsidTr="00D1099C">
            <w:trPr>
              <w:trHeight w:val="915"/>
            </w:trPr>
            <w:tc>
              <w:tcPr>
                <w:tcW w:w="720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  <w:r w:rsidRPr="00741743">
                  <w:rPr>
                    <w:rFonts w:ascii="微软雅黑 Light" w:eastAsia="微软雅黑 Light" w:hAnsi="微软雅黑 Light"/>
                  </w:rPr>
                  <w:t>0.1</w:t>
                </w:r>
              </w:p>
            </w:tc>
            <w:tc>
              <w:tcPr>
                <w:tcW w:w="1834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  <w:r w:rsidRPr="00741743">
                  <w:rPr>
                    <w:rFonts w:ascii="微软雅黑 Light" w:eastAsia="微软雅黑 Light" w:hAnsi="微软雅黑 Light" w:hint="eastAsia"/>
                  </w:rPr>
                  <w:t>创建全文</w:t>
                </w:r>
              </w:p>
            </w:tc>
            <w:tc>
              <w:tcPr>
                <w:tcW w:w="722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  <w:r w:rsidRPr="00741743">
                  <w:rPr>
                    <w:rFonts w:ascii="微软雅黑 Light" w:eastAsia="微软雅黑 Light" w:hAnsi="微软雅黑 Light" w:hint="eastAsia"/>
                  </w:rPr>
                  <w:t>ALL</w:t>
                </w:r>
              </w:p>
            </w:tc>
            <w:tc>
              <w:tcPr>
                <w:tcW w:w="735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  <w:r w:rsidRPr="00741743">
                  <w:rPr>
                    <w:rFonts w:ascii="微软雅黑 Light" w:eastAsia="微软雅黑 Light" w:hAnsi="微软雅黑 Light" w:hint="eastAsia"/>
                  </w:rPr>
                  <w:t>A</w:t>
                </w:r>
              </w:p>
            </w:tc>
            <w:tc>
              <w:tcPr>
                <w:tcW w:w="2737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  <w:r w:rsidRPr="00741743">
                  <w:rPr>
                    <w:rFonts w:ascii="微软雅黑 Light" w:eastAsia="微软雅黑 Light" w:hAnsi="微软雅黑 Light" w:hint="eastAsia"/>
                  </w:rPr>
                  <w:t>创建全文</w:t>
                </w:r>
              </w:p>
            </w:tc>
            <w:tc>
              <w:tcPr>
                <w:tcW w:w="1134" w:type="dxa"/>
                <w:vAlign w:val="center"/>
              </w:tcPr>
              <w:p w:rsidR="00CD08FB" w:rsidRPr="00741743" w:rsidRDefault="00CD08FB" w:rsidP="00304B27">
                <w:pPr>
                  <w:rPr>
                    <w:rFonts w:ascii="微软雅黑 Light" w:eastAsia="微软雅黑 Light" w:hAnsi="微软雅黑 Light"/>
                  </w:rPr>
                </w:pPr>
                <w:r w:rsidRPr="00741743">
                  <w:rPr>
                    <w:rFonts w:ascii="微软雅黑 Light" w:eastAsia="微软雅黑 Light" w:hAnsi="微软雅黑 Light" w:hint="eastAsia"/>
                  </w:rPr>
                  <w:t>时宝雯</w:t>
                </w:r>
              </w:p>
            </w:tc>
            <w:tc>
              <w:tcPr>
                <w:tcW w:w="1359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  <w:r w:rsidRPr="00741743">
                  <w:rPr>
                    <w:rFonts w:ascii="微软雅黑 Light" w:eastAsia="微软雅黑 Light" w:hAnsi="微软雅黑 Light"/>
                  </w:rPr>
                  <w:t>2018/8/10</w:t>
                </w:r>
              </w:p>
            </w:tc>
          </w:tr>
          <w:tr w:rsidR="00CD08FB" w:rsidTr="00D1099C">
            <w:trPr>
              <w:trHeight w:val="915"/>
            </w:trPr>
            <w:tc>
              <w:tcPr>
                <w:tcW w:w="720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834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722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735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2737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</w:tr>
          <w:tr w:rsidR="00CD08FB" w:rsidTr="00D1099C">
            <w:trPr>
              <w:trHeight w:val="915"/>
            </w:trPr>
            <w:tc>
              <w:tcPr>
                <w:tcW w:w="720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834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722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735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2737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</w:tr>
          <w:tr w:rsidR="00CD08FB" w:rsidTr="00D1099C">
            <w:trPr>
              <w:trHeight w:val="915"/>
            </w:trPr>
            <w:tc>
              <w:tcPr>
                <w:tcW w:w="720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834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722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735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2737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</w:tr>
          <w:tr w:rsidR="00CD08FB" w:rsidTr="00D1099C">
            <w:trPr>
              <w:trHeight w:val="915"/>
            </w:trPr>
            <w:tc>
              <w:tcPr>
                <w:tcW w:w="720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834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722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735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2737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</w:tr>
          <w:tr w:rsidR="00CD08FB" w:rsidTr="00D1099C">
            <w:trPr>
              <w:trHeight w:val="915"/>
            </w:trPr>
            <w:tc>
              <w:tcPr>
                <w:tcW w:w="720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834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722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735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2737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</w:tr>
          <w:tr w:rsidR="00CD08FB" w:rsidTr="00D1099C">
            <w:trPr>
              <w:trHeight w:val="915"/>
            </w:trPr>
            <w:tc>
              <w:tcPr>
                <w:tcW w:w="720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834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722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735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2737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</w:tr>
          <w:tr w:rsidR="00CD08FB" w:rsidTr="00D1099C">
            <w:trPr>
              <w:trHeight w:val="915"/>
            </w:trPr>
            <w:tc>
              <w:tcPr>
                <w:tcW w:w="720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834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722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735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2737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</w:tr>
          <w:tr w:rsidR="00CD08FB" w:rsidTr="00D1099C">
            <w:trPr>
              <w:trHeight w:val="915"/>
            </w:trPr>
            <w:tc>
              <w:tcPr>
                <w:tcW w:w="720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834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722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735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2737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</w:tr>
          <w:tr w:rsidR="00CD08FB" w:rsidTr="00D1099C">
            <w:trPr>
              <w:trHeight w:val="915"/>
            </w:trPr>
            <w:tc>
              <w:tcPr>
                <w:tcW w:w="720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834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722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735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2737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CD08FB" w:rsidRPr="00741743" w:rsidRDefault="00CD08FB" w:rsidP="00304B27">
                <w:pPr>
                  <w:jc w:val="center"/>
                  <w:rPr>
                    <w:rFonts w:ascii="微软雅黑 Light" w:eastAsia="微软雅黑 Light" w:hAnsi="微软雅黑 Light"/>
                  </w:rPr>
                </w:pPr>
              </w:p>
            </w:tc>
          </w:tr>
          <w:tr w:rsidR="00CD08FB" w:rsidTr="00E02E5B">
            <w:trPr>
              <w:trHeight w:val="529"/>
            </w:trPr>
            <w:tc>
              <w:tcPr>
                <w:tcW w:w="9241" w:type="dxa"/>
                <w:gridSpan w:val="7"/>
              </w:tcPr>
              <w:p w:rsidR="00CD08FB" w:rsidRPr="00741743" w:rsidRDefault="00CD08FB" w:rsidP="00304B27">
                <w:pPr>
                  <w:rPr>
                    <w:rFonts w:ascii="微软雅黑 Light" w:eastAsia="微软雅黑 Light" w:hAnsi="微软雅黑 Light"/>
                  </w:rPr>
                </w:pPr>
                <w:r w:rsidRPr="00741743">
                  <w:rPr>
                    <w:rFonts w:ascii="微软雅黑 Light" w:eastAsia="微软雅黑 Light" w:hAnsi="微软雅黑 Light" w:cs="Arial" w:hint="eastAsia"/>
                    <w:bCs/>
                  </w:rPr>
                  <w:t>注释：修订类型：</w:t>
                </w:r>
                <w:r w:rsidRPr="00741743">
                  <w:rPr>
                    <w:rFonts w:ascii="微软雅黑 Light" w:eastAsia="微软雅黑 Light" w:hAnsi="微软雅黑 Light" w:cs="Arial"/>
                    <w:bCs/>
                  </w:rPr>
                  <w:t xml:space="preserve"> </w:t>
                </w:r>
                <w:r w:rsidRPr="00741743">
                  <w:rPr>
                    <w:rFonts w:ascii="微软雅黑 Light" w:eastAsia="微软雅黑 Light" w:hAnsi="微软雅黑 Light" w:cs="Arial"/>
                    <w:b/>
                  </w:rPr>
                  <w:t>A</w:t>
                </w:r>
                <w:r w:rsidRPr="00741743">
                  <w:rPr>
                    <w:rFonts w:ascii="微软雅黑 Light" w:eastAsia="微软雅黑 Light" w:hAnsi="微软雅黑 Light" w:cs="Arial"/>
                  </w:rPr>
                  <w:t xml:space="preserve"> – </w:t>
                </w:r>
                <w:r w:rsidRPr="00741743">
                  <w:rPr>
                    <w:rFonts w:ascii="微软雅黑 Light" w:eastAsia="微软雅黑 Light" w:hAnsi="微软雅黑 Light" w:cs="Arial" w:hint="eastAsia"/>
                  </w:rPr>
                  <w:t>增加</w:t>
                </w:r>
                <w:r w:rsidRPr="00741743">
                  <w:rPr>
                    <w:rFonts w:ascii="微软雅黑 Light" w:eastAsia="微软雅黑 Light" w:hAnsi="微软雅黑 Light" w:cs="Arial"/>
                  </w:rPr>
                  <w:t xml:space="preserve">  </w:t>
                </w:r>
                <w:r w:rsidRPr="00741743">
                  <w:rPr>
                    <w:rFonts w:ascii="微软雅黑 Light" w:eastAsia="微软雅黑 Light" w:hAnsi="微软雅黑 Light" w:cs="Arial"/>
                    <w:b/>
                  </w:rPr>
                  <w:t>M</w:t>
                </w:r>
                <w:r w:rsidRPr="00741743">
                  <w:rPr>
                    <w:rFonts w:ascii="微软雅黑 Light" w:eastAsia="微软雅黑 Light" w:hAnsi="微软雅黑 Light" w:cs="Arial"/>
                  </w:rPr>
                  <w:t xml:space="preserve"> – </w:t>
                </w:r>
                <w:r w:rsidRPr="00741743">
                  <w:rPr>
                    <w:rFonts w:ascii="微软雅黑 Light" w:eastAsia="微软雅黑 Light" w:hAnsi="微软雅黑 Light" w:cs="Arial" w:hint="eastAsia"/>
                  </w:rPr>
                  <w:t>修改</w:t>
                </w:r>
                <w:r w:rsidRPr="00741743">
                  <w:rPr>
                    <w:rFonts w:ascii="微软雅黑 Light" w:eastAsia="微软雅黑 Light" w:hAnsi="微软雅黑 Light" w:cs="Arial"/>
                  </w:rPr>
                  <w:t xml:space="preserve">  </w:t>
                </w:r>
                <w:r w:rsidRPr="00741743">
                  <w:rPr>
                    <w:rFonts w:ascii="微软雅黑 Light" w:eastAsia="微软雅黑 Light" w:hAnsi="微软雅黑 Light" w:cs="Arial"/>
                    <w:b/>
                  </w:rPr>
                  <w:t>D</w:t>
                </w:r>
                <w:r w:rsidRPr="00741743">
                  <w:rPr>
                    <w:rFonts w:ascii="微软雅黑 Light" w:eastAsia="微软雅黑 Light" w:hAnsi="微软雅黑 Light" w:cs="Arial"/>
                  </w:rPr>
                  <w:t xml:space="preserve"> –</w:t>
                </w:r>
                <w:r w:rsidRPr="00741743">
                  <w:rPr>
                    <w:rFonts w:ascii="微软雅黑 Light" w:eastAsia="微软雅黑 Light" w:hAnsi="微软雅黑 Light" w:cs="Arial" w:hint="eastAsia"/>
                  </w:rPr>
                  <w:t>删除。</w:t>
                </w:r>
              </w:p>
            </w:tc>
          </w:tr>
        </w:tbl>
        <w:p w:rsidR="00D366C2" w:rsidRDefault="00D366C2">
          <w:pPr>
            <w:rPr>
              <w:lang w:val="zh-CN"/>
            </w:rPr>
            <w:sectPr w:rsidR="00D366C2" w:rsidSect="00F30392">
              <w:headerReference w:type="default" r:id="rId13"/>
              <w:footerReference w:type="default" r:id="rId14"/>
              <w:headerReference w:type="first" r:id="rId15"/>
              <w:footerReference w:type="first" r:id="rId16"/>
              <w:pgSz w:w="12240" w:h="15840" w:code="1"/>
              <w:pgMar w:top="1440" w:right="1440" w:bottom="1440" w:left="1440" w:header="720" w:footer="864" w:gutter="0"/>
              <w:pgNumType w:start="0"/>
              <w:cols w:space="720"/>
              <w:titlePg/>
              <w:docGrid w:linePitch="360"/>
            </w:sectPr>
          </w:pPr>
        </w:p>
        <w:sdt>
          <w:sdtPr>
            <w:rPr>
              <w:rFonts w:asciiTheme="minorHAnsi" w:eastAsia="宋体" w:hAnsiTheme="minorHAnsi" w:cstheme="minorBidi"/>
              <w:color w:val="404040" w:themeColor="text1" w:themeTint="BF"/>
              <w:sz w:val="18"/>
              <w:szCs w:val="20"/>
              <w:lang w:val="zh-CN"/>
            </w:rPr>
            <w:id w:val="173306392"/>
            <w:docPartObj>
              <w:docPartGallery w:val="Table of Contents"/>
              <w:docPartUnique/>
            </w:docPartObj>
          </w:sdtPr>
          <w:sdtEndPr>
            <w:rPr>
              <w:rFonts w:eastAsia="微软雅黑"/>
              <w:b/>
              <w:bCs/>
            </w:rPr>
          </w:sdtEndPr>
          <w:sdtContent>
            <w:p w:rsidR="004C130C" w:rsidRDefault="004C130C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12490F" w:rsidRDefault="004C130C">
              <w:pPr>
                <w:pStyle w:val="11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kern w:val="2"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21778030" w:history="1">
                <w:r w:rsidR="0012490F" w:rsidRPr="00615810">
                  <w:rPr>
                    <w:rStyle w:val="af8"/>
                    <w:rFonts w:ascii="微软雅黑" w:hAnsi="微软雅黑"/>
                    <w:noProof/>
                    <w:lang w:val="zh-CN"/>
                  </w:rPr>
                  <w:t>概述</w:t>
                </w:r>
                <w:r w:rsidR="0012490F">
                  <w:rPr>
                    <w:noProof/>
                    <w:webHidden/>
                  </w:rPr>
                  <w:tab/>
                </w:r>
                <w:r w:rsidR="0012490F">
                  <w:rPr>
                    <w:noProof/>
                    <w:webHidden/>
                  </w:rPr>
                  <w:fldChar w:fldCharType="begin"/>
                </w:r>
                <w:r w:rsidR="0012490F">
                  <w:rPr>
                    <w:noProof/>
                    <w:webHidden/>
                  </w:rPr>
                  <w:instrText xml:space="preserve"> PAGEREF _Toc521778030 \h </w:instrText>
                </w:r>
                <w:r w:rsidR="0012490F">
                  <w:rPr>
                    <w:noProof/>
                    <w:webHidden/>
                  </w:rPr>
                </w:r>
                <w:r w:rsidR="0012490F">
                  <w:rPr>
                    <w:noProof/>
                    <w:webHidden/>
                  </w:rPr>
                  <w:fldChar w:fldCharType="separate"/>
                </w:r>
                <w:r w:rsidR="0012490F">
                  <w:rPr>
                    <w:noProof/>
                    <w:webHidden/>
                  </w:rPr>
                  <w:t>1</w:t>
                </w:r>
                <w:r w:rsidR="0012490F">
                  <w:rPr>
                    <w:noProof/>
                    <w:webHidden/>
                  </w:rPr>
                  <w:fldChar w:fldCharType="end"/>
                </w:r>
              </w:hyperlink>
            </w:p>
            <w:p w:rsidR="0012490F" w:rsidRDefault="0012490F">
              <w:pPr>
                <w:pStyle w:val="11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kern w:val="2"/>
                  <w:sz w:val="21"/>
                  <w:szCs w:val="22"/>
                </w:rPr>
              </w:pPr>
              <w:hyperlink w:anchor="_Toc521778031" w:history="1">
                <w:r w:rsidRPr="00615810">
                  <w:rPr>
                    <w:rStyle w:val="af8"/>
                    <w:rFonts w:ascii="微软雅黑" w:hAnsi="微软雅黑"/>
                    <w:noProof/>
                    <w:lang w:val="zh-CN"/>
                  </w:rPr>
                  <w:t>文档的目的和涵盖范围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_Toc521778031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2490F" w:rsidRDefault="0012490F">
              <w:pPr>
                <w:pStyle w:val="11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kern w:val="2"/>
                  <w:sz w:val="21"/>
                  <w:szCs w:val="22"/>
                </w:rPr>
              </w:pPr>
              <w:hyperlink w:anchor="_Toc521778032" w:history="1">
                <w:r w:rsidRPr="00615810">
                  <w:rPr>
                    <w:rStyle w:val="af8"/>
                    <w:rFonts w:ascii="微软雅黑" w:hAnsi="微软雅黑"/>
                    <w:noProof/>
                    <w:lang w:val="zh-CN"/>
                  </w:rPr>
                  <w:t>业务流程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_Toc521778032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2490F" w:rsidRDefault="0012490F">
              <w:pPr>
                <w:pStyle w:val="11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kern w:val="2"/>
                  <w:sz w:val="21"/>
                  <w:szCs w:val="22"/>
                </w:rPr>
              </w:pPr>
              <w:hyperlink w:anchor="_Toc521778033" w:history="1">
                <w:r w:rsidRPr="00615810">
                  <w:rPr>
                    <w:rStyle w:val="af8"/>
                    <w:rFonts w:ascii="微软雅黑" w:hAnsi="微软雅黑"/>
                    <w:noProof/>
                    <w:lang w:val="zh-CN"/>
                  </w:rPr>
                  <w:t>协作工具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_Toc521778033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2490F" w:rsidRDefault="0012490F">
              <w:pPr>
                <w:pStyle w:val="11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kern w:val="2"/>
                  <w:sz w:val="21"/>
                  <w:szCs w:val="22"/>
                </w:rPr>
              </w:pPr>
              <w:hyperlink w:anchor="_Toc521778034" w:history="1">
                <w:r w:rsidRPr="00615810">
                  <w:rPr>
                    <w:rStyle w:val="af8"/>
                    <w:rFonts w:ascii="微软雅黑" w:hAnsi="微软雅黑"/>
                    <w:noProof/>
                    <w:lang w:val="zh-CN"/>
                  </w:rPr>
                  <w:t>目标设备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_Toc521778034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2490F" w:rsidRDefault="0012490F">
              <w:pPr>
                <w:pStyle w:val="21"/>
                <w:rPr>
                  <w:rFonts w:eastAsiaTheme="minorEastAsia"/>
                  <w:noProof/>
                  <w:color w:val="auto"/>
                  <w:kern w:val="2"/>
                  <w:sz w:val="21"/>
                  <w:szCs w:val="22"/>
                </w:rPr>
              </w:pPr>
              <w:hyperlink w:anchor="_Toc521778035" w:history="1">
                <w:r w:rsidRPr="00615810">
                  <w:rPr>
                    <w:rStyle w:val="af8"/>
                    <w:rFonts w:ascii="微软雅黑" w:hAnsi="微软雅黑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615810">
                  <w:rPr>
                    <w:rStyle w:val="af8"/>
                    <w:rFonts w:ascii="微软雅黑" w:hAnsi="微软雅黑"/>
                    <w:noProof/>
                    <w:lang w:val="zh-CN"/>
                  </w:rPr>
                  <w:t>项目背景和说明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_Toc521778035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2490F" w:rsidRDefault="0012490F">
              <w:pPr>
                <w:pStyle w:val="21"/>
                <w:rPr>
                  <w:rFonts w:eastAsiaTheme="minorEastAsia"/>
                  <w:noProof/>
                  <w:color w:val="auto"/>
                  <w:kern w:val="2"/>
                  <w:sz w:val="21"/>
                  <w:szCs w:val="22"/>
                </w:rPr>
              </w:pPr>
              <w:hyperlink w:anchor="_Toc521778036" w:history="1">
                <w:r w:rsidRPr="00615810">
                  <w:rPr>
                    <w:rStyle w:val="af8"/>
                    <w:rFonts w:ascii="微软雅黑" w:hAnsi="微软雅黑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615810">
                  <w:rPr>
                    <w:rStyle w:val="af8"/>
                    <w:rFonts w:ascii="微软雅黑" w:hAnsi="微软雅黑"/>
                    <w:noProof/>
                    <w:lang w:val="zh-CN"/>
                  </w:rPr>
                  <w:t>项目范围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_Toc521778036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2490F" w:rsidRDefault="0012490F">
              <w:pPr>
                <w:pStyle w:val="21"/>
                <w:rPr>
                  <w:rFonts w:eastAsiaTheme="minorEastAsia"/>
                  <w:noProof/>
                  <w:color w:val="auto"/>
                  <w:kern w:val="2"/>
                  <w:sz w:val="21"/>
                  <w:szCs w:val="22"/>
                </w:rPr>
              </w:pPr>
              <w:hyperlink w:anchor="_Toc521778037" w:history="1">
                <w:r w:rsidRPr="00615810">
                  <w:rPr>
                    <w:rStyle w:val="af8"/>
                    <w:rFonts w:ascii="微软雅黑" w:hAnsi="微软雅黑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615810">
                  <w:rPr>
                    <w:rStyle w:val="af8"/>
                    <w:rFonts w:ascii="微软雅黑" w:hAnsi="微软雅黑"/>
                    <w:noProof/>
                    <w:lang w:val="zh-CN"/>
                  </w:rPr>
                  <w:t>高级要求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_Toc521778037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2490F" w:rsidRDefault="0012490F">
              <w:pPr>
                <w:pStyle w:val="21"/>
                <w:rPr>
                  <w:rFonts w:eastAsiaTheme="minorEastAsia"/>
                  <w:noProof/>
                  <w:color w:val="auto"/>
                  <w:kern w:val="2"/>
                  <w:sz w:val="21"/>
                  <w:szCs w:val="22"/>
                </w:rPr>
              </w:pPr>
              <w:hyperlink w:anchor="_Toc521778038" w:history="1">
                <w:r w:rsidRPr="00615810">
                  <w:rPr>
                    <w:rStyle w:val="af8"/>
                    <w:rFonts w:ascii="微软雅黑" w:hAnsi="微软雅黑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615810">
                  <w:rPr>
                    <w:rStyle w:val="af8"/>
                    <w:rFonts w:ascii="微软雅黑" w:hAnsi="微软雅黑"/>
                    <w:noProof/>
                    <w:lang w:val="zh-CN"/>
                  </w:rPr>
                  <w:t>可交付结果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_Toc521778038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2490F" w:rsidRDefault="0012490F">
              <w:pPr>
                <w:pStyle w:val="21"/>
                <w:rPr>
                  <w:rFonts w:eastAsiaTheme="minorEastAsia"/>
                  <w:noProof/>
                  <w:color w:val="auto"/>
                  <w:kern w:val="2"/>
                  <w:sz w:val="21"/>
                  <w:szCs w:val="22"/>
                </w:rPr>
              </w:pPr>
              <w:hyperlink w:anchor="_Toc521778039" w:history="1">
                <w:r w:rsidRPr="00615810">
                  <w:rPr>
                    <w:rStyle w:val="af8"/>
                    <w:rFonts w:ascii="微软雅黑" w:hAnsi="微软雅黑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615810">
                  <w:rPr>
                    <w:rStyle w:val="af8"/>
                    <w:rFonts w:ascii="微软雅黑" w:hAnsi="微软雅黑"/>
                    <w:noProof/>
                    <w:lang w:val="zh-CN"/>
                  </w:rPr>
                  <w:t>受影响的项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_Toc521778039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2490F" w:rsidRDefault="0012490F">
              <w:pPr>
                <w:pStyle w:val="21"/>
                <w:rPr>
                  <w:rFonts w:eastAsiaTheme="minorEastAsia"/>
                  <w:noProof/>
                  <w:color w:val="auto"/>
                  <w:kern w:val="2"/>
                  <w:sz w:val="21"/>
                  <w:szCs w:val="22"/>
                </w:rPr>
              </w:pPr>
              <w:hyperlink w:anchor="_Toc521778040" w:history="1">
                <w:r w:rsidRPr="00615810">
                  <w:rPr>
                    <w:rStyle w:val="af8"/>
                    <w:rFonts w:ascii="微软雅黑" w:hAnsi="微软雅黑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615810">
                  <w:rPr>
                    <w:rStyle w:val="af8"/>
                    <w:rFonts w:ascii="微软雅黑" w:hAnsi="微软雅黑"/>
                    <w:noProof/>
                    <w:lang w:val="zh-CN"/>
                  </w:rPr>
                  <w:t>受影响的业务流程或系统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_Toc521778040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2490F" w:rsidRDefault="0012490F">
              <w:pPr>
                <w:pStyle w:val="21"/>
                <w:rPr>
                  <w:rFonts w:eastAsiaTheme="minorEastAsia"/>
                  <w:noProof/>
                  <w:color w:val="auto"/>
                  <w:kern w:val="2"/>
                  <w:sz w:val="21"/>
                  <w:szCs w:val="22"/>
                </w:rPr>
              </w:pPr>
              <w:hyperlink w:anchor="_Toc521778041" w:history="1">
                <w:r w:rsidRPr="00615810">
                  <w:rPr>
                    <w:rStyle w:val="af8"/>
                    <w:rFonts w:ascii="微软雅黑" w:hAnsi="微软雅黑"/>
                    <w:noProof/>
                  </w:rPr>
                  <w:t>7.</w:t>
                </w:r>
                <w:r>
                  <w:rPr>
                    <w:rFonts w:eastAsiaTheme="minorEastAsia"/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615810">
                  <w:rPr>
                    <w:rStyle w:val="af8"/>
                    <w:rFonts w:ascii="微软雅黑" w:hAnsi="微软雅黑"/>
                    <w:noProof/>
                    <w:lang w:val="zh-CN"/>
                  </w:rPr>
                  <w:t>从范围中排除的特定项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_Toc521778041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2490F" w:rsidRDefault="0012490F">
              <w:pPr>
                <w:pStyle w:val="21"/>
                <w:rPr>
                  <w:rFonts w:eastAsiaTheme="minorEastAsia"/>
                  <w:noProof/>
                  <w:color w:val="auto"/>
                  <w:kern w:val="2"/>
                  <w:sz w:val="21"/>
                  <w:szCs w:val="22"/>
                </w:rPr>
              </w:pPr>
              <w:hyperlink w:anchor="_Toc521778042" w:history="1">
                <w:r w:rsidRPr="00615810">
                  <w:rPr>
                    <w:rStyle w:val="af8"/>
                    <w:rFonts w:ascii="微软雅黑" w:hAnsi="微软雅黑"/>
                    <w:noProof/>
                  </w:rPr>
                  <w:t>8.</w:t>
                </w:r>
                <w:r>
                  <w:rPr>
                    <w:rFonts w:eastAsiaTheme="minorEastAsia"/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615810">
                  <w:rPr>
                    <w:rStyle w:val="af8"/>
                    <w:rFonts w:ascii="微软雅黑" w:hAnsi="微软雅黑"/>
                    <w:noProof/>
                    <w:lang w:val="zh-CN"/>
                  </w:rPr>
                  <w:t>实施计划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_Toc521778042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2490F" w:rsidRDefault="0012490F">
              <w:pPr>
                <w:pStyle w:val="21"/>
                <w:rPr>
                  <w:rFonts w:eastAsiaTheme="minorEastAsia"/>
                  <w:noProof/>
                  <w:color w:val="auto"/>
                  <w:kern w:val="2"/>
                  <w:sz w:val="21"/>
                  <w:szCs w:val="22"/>
                </w:rPr>
              </w:pPr>
              <w:hyperlink w:anchor="_Toc521778043" w:history="1">
                <w:r w:rsidRPr="00615810">
                  <w:rPr>
                    <w:rStyle w:val="af8"/>
                    <w:rFonts w:ascii="微软雅黑" w:hAnsi="微软雅黑"/>
                    <w:noProof/>
                  </w:rPr>
                  <w:t>9.</w:t>
                </w:r>
                <w:r>
                  <w:rPr>
                    <w:rFonts w:eastAsiaTheme="minorEastAsia"/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615810">
                  <w:rPr>
                    <w:rStyle w:val="af8"/>
                    <w:rFonts w:ascii="微软雅黑" w:hAnsi="微软雅黑"/>
                    <w:noProof/>
                    <w:lang w:val="zh-CN"/>
                  </w:rPr>
                  <w:t>高级日程表/计划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_Toc521778043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2490F" w:rsidRDefault="0012490F">
              <w:pPr>
                <w:pStyle w:val="11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kern w:val="2"/>
                  <w:sz w:val="21"/>
                  <w:szCs w:val="22"/>
                </w:rPr>
              </w:pPr>
              <w:hyperlink w:anchor="_Toc521778044" w:history="1">
                <w:r w:rsidRPr="00615810">
                  <w:rPr>
                    <w:rStyle w:val="af8"/>
                    <w:rFonts w:ascii="微软雅黑" w:hAnsi="微软雅黑"/>
                    <w:noProof/>
                  </w:rPr>
                  <w:t>特别说明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_Toc521778044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2490F" w:rsidRDefault="0012490F">
              <w:pPr>
                <w:pStyle w:val="11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kern w:val="2"/>
                  <w:sz w:val="21"/>
                  <w:szCs w:val="22"/>
                </w:rPr>
              </w:pPr>
              <w:hyperlink w:anchor="_Toc521778045" w:history="1">
                <w:r w:rsidRPr="00615810">
                  <w:rPr>
                    <w:rStyle w:val="af8"/>
                    <w:rFonts w:ascii="微软雅黑" w:hAnsi="微软雅黑"/>
                    <w:noProof/>
                  </w:rPr>
                  <w:t>列表样式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_Toc521778045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2490F" w:rsidRDefault="0012490F">
              <w:pPr>
                <w:pStyle w:val="11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kern w:val="2"/>
                  <w:sz w:val="21"/>
                  <w:szCs w:val="22"/>
                </w:rPr>
              </w:pPr>
              <w:hyperlink w:anchor="_Toc521778046" w:history="1">
                <w:r w:rsidRPr="00615810">
                  <w:rPr>
                    <w:rStyle w:val="af8"/>
                    <w:rFonts w:ascii="微软雅黑" w:hAnsi="微软雅黑"/>
                    <w:noProof/>
                  </w:rPr>
                  <w:t>表格样式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_Toc521778046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4635" w:rsidRPr="00820FA1" w:rsidRDefault="004C130C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820FA1" w:rsidRDefault="00820FA1" w:rsidP="00E04635">
      <w:pPr>
        <w:rPr>
          <w:lang w:val="zh-CN"/>
        </w:rPr>
        <w:sectPr w:rsidR="00820FA1" w:rsidSect="00F30392">
          <w:pgSz w:w="12240" w:h="15840" w:code="1"/>
          <w:pgMar w:top="1440" w:right="1440" w:bottom="1440" w:left="1440" w:header="720" w:footer="864" w:gutter="0"/>
          <w:pgNumType w:start="0"/>
          <w:cols w:space="720"/>
          <w:titlePg/>
          <w:docGrid w:linePitch="360"/>
        </w:sectPr>
      </w:pPr>
    </w:p>
    <w:p w:rsidR="00674FCA" w:rsidRDefault="009D4CC2" w:rsidP="00FB0765">
      <w:pPr>
        <w:pStyle w:val="1"/>
        <w:spacing w:before="360" w:after="0"/>
        <w:rPr>
          <w:rFonts w:ascii="微软雅黑" w:hAnsi="微软雅黑"/>
          <w:lang w:val="zh-CN"/>
        </w:rPr>
      </w:pPr>
      <w:bookmarkStart w:id="0" w:name="_Toc521778030"/>
      <w:r w:rsidRPr="00FB0765">
        <w:rPr>
          <w:rFonts w:ascii="微软雅黑" w:hAnsi="微软雅黑"/>
          <w:lang w:val="zh-CN"/>
        </w:rPr>
        <w:lastRenderedPageBreak/>
        <w:t>概述</w:t>
      </w:r>
      <w:bookmarkEnd w:id="0"/>
    </w:p>
    <w:p w:rsidR="000A47ED" w:rsidRDefault="00E47988" w:rsidP="001A16D2">
      <w:pPr>
        <w:rPr>
          <w:lang w:val="zh-CN"/>
        </w:rPr>
      </w:pPr>
      <w:r>
        <w:rPr>
          <w:rFonts w:hint="eastAsia"/>
          <w:lang w:val="zh-CN"/>
        </w:rPr>
        <w:t>项目背景及情况</w:t>
      </w:r>
      <w:r w:rsidR="00C83906">
        <w:rPr>
          <w:rFonts w:hint="eastAsia"/>
          <w:lang w:val="zh-CN"/>
        </w:rPr>
        <w:t>概述</w:t>
      </w:r>
    </w:p>
    <w:p w:rsidR="00EF4836" w:rsidRPr="0096558C" w:rsidRDefault="00403B45" w:rsidP="0096558C">
      <w:pPr>
        <w:pStyle w:val="1"/>
        <w:spacing w:before="360" w:after="0"/>
        <w:rPr>
          <w:rFonts w:ascii="微软雅黑" w:hAnsi="微软雅黑"/>
          <w:lang w:val="zh-CN"/>
        </w:rPr>
      </w:pPr>
      <w:bookmarkStart w:id="1" w:name="_Toc521778031"/>
      <w:r w:rsidRPr="0096558C">
        <w:rPr>
          <w:rFonts w:ascii="微软雅黑" w:hAnsi="微软雅黑" w:hint="eastAsia"/>
          <w:lang w:val="zh-CN"/>
        </w:rPr>
        <w:t>文档</w:t>
      </w:r>
      <w:r w:rsidR="00EF4836" w:rsidRPr="0096558C">
        <w:rPr>
          <w:rFonts w:ascii="微软雅黑" w:hAnsi="微软雅黑" w:hint="eastAsia"/>
          <w:lang w:val="zh-CN"/>
        </w:rPr>
        <w:t>的目的和涵盖范围</w:t>
      </w:r>
      <w:bookmarkEnd w:id="1"/>
    </w:p>
    <w:p w:rsidR="0077314B" w:rsidRPr="0077314B" w:rsidRDefault="0077314B" w:rsidP="0077314B">
      <w:pPr>
        <w:rPr>
          <w:rFonts w:hint="eastAsia"/>
          <w:lang w:val="zh-CN"/>
        </w:rPr>
      </w:pPr>
      <w:r w:rsidRPr="0077314B">
        <w:rPr>
          <w:rFonts w:hint="eastAsia"/>
          <w:lang w:val="zh-CN"/>
        </w:rPr>
        <w:t>本文涵盖了</w:t>
      </w:r>
      <w:r w:rsidR="001C23B6">
        <w:rPr>
          <w:rFonts w:hint="eastAsia"/>
          <w:lang w:val="zh-CN"/>
        </w:rPr>
        <w:t>XXX</w:t>
      </w:r>
      <w:r w:rsidRPr="0077314B">
        <w:rPr>
          <w:rFonts w:hint="eastAsia"/>
          <w:lang w:val="zh-CN"/>
        </w:rPr>
        <w:t>的应用程序的中、高保真度的用户体验（</w:t>
      </w:r>
      <w:r w:rsidRPr="0077314B">
        <w:rPr>
          <w:rFonts w:hint="eastAsia"/>
          <w:lang w:val="zh-CN"/>
        </w:rPr>
        <w:t>UX</w:t>
      </w:r>
      <w:r w:rsidRPr="0077314B">
        <w:rPr>
          <w:rFonts w:hint="eastAsia"/>
          <w:lang w:val="zh-CN"/>
        </w:rPr>
        <w:t>）设计，以下是基本目的：</w:t>
      </w:r>
    </w:p>
    <w:p w:rsidR="0077314B" w:rsidRPr="00E013C3" w:rsidRDefault="00E70CEA" w:rsidP="00E013C3">
      <w:pPr>
        <w:pStyle w:val="a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最终</w:t>
      </w:r>
      <w:r w:rsidR="00E53CBF">
        <w:rPr>
          <w:rFonts w:ascii="微软雅黑" w:hAnsi="微软雅黑" w:hint="eastAsia"/>
        </w:rPr>
        <w:t>用户</w:t>
      </w:r>
      <w:r w:rsidR="0077314B" w:rsidRPr="00E013C3">
        <w:rPr>
          <w:rFonts w:ascii="微软雅黑" w:hAnsi="微软雅黑" w:hint="eastAsia"/>
        </w:rPr>
        <w:t>能够审查设计，以确保应用程序满足用户需求</w:t>
      </w:r>
      <w:r w:rsidR="007651BE">
        <w:rPr>
          <w:rFonts w:ascii="微软雅黑" w:hAnsi="微软雅黑" w:hint="eastAsia"/>
        </w:rPr>
        <w:t>；</w:t>
      </w:r>
    </w:p>
    <w:p w:rsidR="0077314B" w:rsidRPr="00E013C3" w:rsidRDefault="0077314B" w:rsidP="00E013C3">
      <w:pPr>
        <w:pStyle w:val="a"/>
        <w:rPr>
          <w:rFonts w:ascii="微软雅黑" w:hAnsi="微软雅黑" w:hint="eastAsia"/>
        </w:rPr>
      </w:pPr>
      <w:r w:rsidRPr="00E013C3">
        <w:rPr>
          <w:rFonts w:ascii="微软雅黑" w:hAnsi="微软雅黑" w:hint="eastAsia"/>
        </w:rPr>
        <w:t>开发人员可以按照原型来开发应用程序，并提取和重用UI元素和属性（切片，图像，CSS等）来减少开发工作量。</w:t>
      </w:r>
    </w:p>
    <w:p w:rsidR="0077314B" w:rsidRPr="0077314B" w:rsidRDefault="0077314B" w:rsidP="0077314B">
      <w:pPr>
        <w:rPr>
          <w:rFonts w:hint="eastAsia"/>
          <w:lang w:val="zh-CN"/>
        </w:rPr>
      </w:pPr>
      <w:r w:rsidRPr="0077314B">
        <w:rPr>
          <w:rFonts w:hint="eastAsia"/>
          <w:lang w:val="zh-CN"/>
        </w:rPr>
        <w:t>目前的版本应该能给读者一个关于</w:t>
      </w:r>
      <w:r w:rsidR="00F1181E">
        <w:rPr>
          <w:rFonts w:hint="eastAsia"/>
          <w:lang w:val="zh-CN"/>
        </w:rPr>
        <w:t>XXX</w:t>
      </w:r>
      <w:r w:rsidRPr="0077314B">
        <w:rPr>
          <w:rFonts w:hint="eastAsia"/>
          <w:lang w:val="zh-CN"/>
        </w:rPr>
        <w:t>设计和开发范围的总体思路。</w:t>
      </w:r>
    </w:p>
    <w:p w:rsidR="0077314B" w:rsidRPr="0077314B" w:rsidRDefault="0077314B" w:rsidP="0077314B">
      <w:pPr>
        <w:rPr>
          <w:rFonts w:hint="eastAsia"/>
          <w:lang w:val="zh-CN"/>
        </w:rPr>
      </w:pPr>
      <w:r w:rsidRPr="0077314B">
        <w:rPr>
          <w:rFonts w:hint="eastAsia"/>
          <w:lang w:val="zh-CN"/>
        </w:rPr>
        <w:t>这个版本并没有试图涵盖许多互动和视觉设计的细节。</w:t>
      </w:r>
      <w:r w:rsidRPr="0077314B">
        <w:rPr>
          <w:rFonts w:hint="eastAsia"/>
          <w:lang w:val="zh-CN"/>
        </w:rPr>
        <w:t xml:space="preserve"> </w:t>
      </w:r>
      <w:r w:rsidRPr="0077314B">
        <w:rPr>
          <w:rFonts w:hint="eastAsia"/>
          <w:lang w:val="zh-CN"/>
        </w:rPr>
        <w:t>相反，它会尝试从</w:t>
      </w:r>
      <w:r w:rsidRPr="0077314B">
        <w:rPr>
          <w:rFonts w:hint="eastAsia"/>
          <w:lang w:val="zh-CN"/>
        </w:rPr>
        <w:t>3000</w:t>
      </w:r>
      <w:r w:rsidRPr="0077314B">
        <w:rPr>
          <w:rFonts w:hint="eastAsia"/>
          <w:lang w:val="zh-CN"/>
        </w:rPr>
        <w:t>英尺高的地方看这个项目，这样你就可以看到整个应用程序开发所需要的东西。</w:t>
      </w:r>
    </w:p>
    <w:p w:rsidR="006B6207" w:rsidRDefault="0077314B" w:rsidP="0077314B">
      <w:pPr>
        <w:rPr>
          <w:lang w:val="zh-CN"/>
        </w:rPr>
      </w:pPr>
      <w:r w:rsidRPr="0077314B">
        <w:rPr>
          <w:rFonts w:hint="eastAsia"/>
          <w:lang w:val="zh-CN"/>
        </w:rPr>
        <w:t>所谓的高保真线框设计（近似真实的屏幕）仅具有有限的相互作用来描绘预期的行为。</w:t>
      </w:r>
      <w:r w:rsidRPr="0077314B">
        <w:rPr>
          <w:rFonts w:hint="eastAsia"/>
          <w:lang w:val="zh-CN"/>
        </w:rPr>
        <w:t xml:space="preserve"> </w:t>
      </w:r>
      <w:r w:rsidRPr="0077314B">
        <w:rPr>
          <w:rFonts w:hint="eastAsia"/>
          <w:lang w:val="zh-CN"/>
        </w:rPr>
        <w:t>细节将被记录在</w:t>
      </w:r>
      <w:r w:rsidR="009A3E93">
        <w:rPr>
          <w:rFonts w:hint="eastAsia"/>
          <w:lang w:val="zh-CN"/>
        </w:rPr>
        <w:t>Sketch</w:t>
      </w:r>
      <w:r w:rsidRPr="0077314B">
        <w:rPr>
          <w:rFonts w:hint="eastAsia"/>
          <w:lang w:val="zh-CN"/>
        </w:rPr>
        <w:t>文件中。</w:t>
      </w:r>
    </w:p>
    <w:p w:rsidR="006B6207" w:rsidRDefault="006B6207" w:rsidP="006B6207">
      <w:pPr>
        <w:pStyle w:val="1"/>
        <w:spacing w:before="360" w:after="0"/>
        <w:rPr>
          <w:rFonts w:ascii="微软雅黑" w:hAnsi="微软雅黑"/>
          <w:lang w:val="zh-CN"/>
        </w:rPr>
      </w:pPr>
      <w:bookmarkStart w:id="2" w:name="_Toc521778033"/>
      <w:r w:rsidRPr="006B6207">
        <w:rPr>
          <w:rFonts w:ascii="微软雅黑" w:hAnsi="微软雅黑" w:hint="eastAsia"/>
          <w:lang w:val="zh-CN"/>
        </w:rPr>
        <w:t>协作工具</w:t>
      </w:r>
      <w:bookmarkEnd w:id="2"/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"/>
        <w:gridCol w:w="8371"/>
      </w:tblGrid>
      <w:tr w:rsidR="00536A43" w:rsidRPr="006E3180" w:rsidTr="00536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DB6BAA" w:rsidRPr="006E3180" w:rsidRDefault="005E193B" w:rsidP="005C67A2">
            <w:pPr>
              <w:jc w:val="center"/>
              <w:rPr>
                <w:rFonts w:ascii="微软雅黑" w:hAnsi="微软雅黑" w:hint="eastAsia"/>
                <w:b w:val="0"/>
                <w:lang w:val="zh-CN"/>
              </w:rPr>
            </w:pPr>
            <w:r w:rsidRPr="006E3180">
              <w:rPr>
                <w:rFonts w:ascii="微软雅黑" w:hAnsi="微软雅黑" w:hint="eastAsia"/>
                <w:b w:val="0"/>
                <w:noProof/>
                <w:lang w:val="zh-CN"/>
              </w:rPr>
              <w:drawing>
                <wp:inline distT="0" distB="0" distL="0" distR="0">
                  <wp:extent cx="429547" cy="388730"/>
                  <wp:effectExtent l="0" t="0" r="8890" b="0"/>
                  <wp:docPr id="31" name="图形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ketch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4" cy="400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shd w:val="clear" w:color="auto" w:fill="auto"/>
            <w:vAlign w:val="center"/>
          </w:tcPr>
          <w:p w:rsidR="00DB6BAA" w:rsidRPr="006E3180" w:rsidRDefault="006E3180" w:rsidP="006B6207">
            <w:pPr>
              <w:rPr>
                <w:rFonts w:ascii="微软雅黑" w:hAnsi="微软雅黑" w:hint="eastAsia"/>
                <w:b w:val="0"/>
                <w:lang w:val="zh-CN"/>
              </w:rPr>
            </w:pPr>
            <w:r w:rsidRPr="006E3180">
              <w:rPr>
                <w:rFonts w:ascii="微软雅黑" w:hAnsi="微软雅黑" w:hint="eastAsia"/>
                <w:b w:val="0"/>
                <w:lang w:val="zh-CN"/>
              </w:rPr>
              <w:t>Sketch是UX工作的可视化设计工具</w:t>
            </w:r>
            <w:r w:rsidR="00D92870">
              <w:rPr>
                <w:rFonts w:ascii="微软雅黑" w:hAnsi="微软雅黑" w:hint="eastAsia"/>
                <w:b w:val="0"/>
                <w:lang w:val="zh-CN"/>
              </w:rPr>
              <w:t>，</w:t>
            </w:r>
            <w:r w:rsidR="002002A7">
              <w:rPr>
                <w:rFonts w:ascii="微软雅黑" w:hAnsi="微软雅黑" w:hint="eastAsia"/>
                <w:b w:val="0"/>
                <w:lang w:val="zh-CN"/>
              </w:rPr>
              <w:t>由产品经理和UI设计</w:t>
            </w:r>
            <w:r w:rsidR="00674978">
              <w:rPr>
                <w:rFonts w:ascii="微软雅黑" w:hAnsi="微软雅黑" w:hint="eastAsia"/>
                <w:b w:val="0"/>
                <w:lang w:val="zh-CN"/>
              </w:rPr>
              <w:t>使用</w:t>
            </w:r>
            <w:r w:rsidR="00674978" w:rsidRPr="006E3180">
              <w:rPr>
                <w:rFonts w:ascii="微软雅黑" w:hAnsi="微软雅黑" w:hint="eastAsia"/>
                <w:b w:val="0"/>
                <w:lang w:val="zh-CN"/>
              </w:rPr>
              <w:t>。</w:t>
            </w:r>
            <w:r w:rsidRPr="006E3180">
              <w:rPr>
                <w:rFonts w:ascii="微软雅黑" w:hAnsi="微软雅黑" w:hint="eastAsia"/>
                <w:b w:val="0"/>
                <w:lang w:val="zh-CN"/>
              </w:rPr>
              <w:t xml:space="preserve"> 该工具仅有Mac OS版本。</w:t>
            </w:r>
          </w:p>
        </w:tc>
      </w:tr>
      <w:tr w:rsidR="00DB6BAA" w:rsidRPr="006E3180" w:rsidTr="00536A43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DB6BAA" w:rsidRPr="006E3180" w:rsidRDefault="00093315" w:rsidP="005C67A2">
            <w:pPr>
              <w:jc w:val="center"/>
              <w:rPr>
                <w:rFonts w:ascii="微软雅黑" w:hAnsi="微软雅黑" w:hint="eastAsia"/>
                <w:lang w:val="zh-CN"/>
              </w:rPr>
            </w:pPr>
            <w:r w:rsidRPr="006E3180">
              <w:rPr>
                <w:rFonts w:ascii="微软雅黑" w:hAnsi="微软雅黑" w:hint="eastAsia"/>
                <w:noProof/>
                <w:lang w:val="zh-CN"/>
              </w:rPr>
              <w:drawing>
                <wp:inline distT="0" distB="0" distL="0" distR="0" wp14:anchorId="6B907E0B" wp14:editId="2140611C">
                  <wp:extent cx="445245" cy="313635"/>
                  <wp:effectExtent l="0" t="0" r="0" b="0"/>
                  <wp:docPr id="32" name="图形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logo-h.sv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rcRect l="17835" r="55852"/>
                          <a:stretch/>
                        </pic:blipFill>
                        <pic:spPr bwMode="auto">
                          <a:xfrm>
                            <a:off x="0" y="0"/>
                            <a:ext cx="459751" cy="323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shd w:val="clear" w:color="auto" w:fill="auto"/>
            <w:vAlign w:val="center"/>
          </w:tcPr>
          <w:p w:rsidR="00DB6BAA" w:rsidRPr="00F0480E" w:rsidRDefault="00F0480E" w:rsidP="006B6207">
            <w:pPr>
              <w:rPr>
                <w:rFonts w:ascii="微软雅黑" w:hAnsi="微软雅黑" w:hint="eastAsia"/>
              </w:rPr>
            </w:pPr>
            <w:proofErr w:type="gramStart"/>
            <w:r>
              <w:rPr>
                <w:rFonts w:ascii="微软雅黑" w:hAnsi="微软雅黑" w:hint="eastAsia"/>
                <w:lang w:val="zh-CN"/>
              </w:rPr>
              <w:t>墨刀是</w:t>
            </w:r>
            <w:proofErr w:type="gramEnd"/>
            <w:r>
              <w:rPr>
                <w:rFonts w:ascii="微软雅黑" w:hAnsi="微软雅黑" w:hint="eastAsia"/>
                <w:lang w:val="zh-CN"/>
              </w:rPr>
              <w:t>一款在线原型设计</w:t>
            </w:r>
            <w:r w:rsidRPr="00F0480E">
              <w:rPr>
                <w:rFonts w:ascii="微软雅黑" w:hAnsi="微软雅黑" w:hint="eastAsia"/>
                <w:lang w:val="zh-CN"/>
              </w:rPr>
              <w:t>与协同工具</w:t>
            </w:r>
            <w:r w:rsidR="00587CA8">
              <w:rPr>
                <w:rFonts w:ascii="微软雅黑" w:hAnsi="微软雅黑" w:hint="eastAsia"/>
                <w:lang w:val="zh-CN"/>
              </w:rPr>
              <w:t>，</w:t>
            </w:r>
            <w:r w:rsidR="00480EE2">
              <w:rPr>
                <w:rFonts w:ascii="微软雅黑" w:hAnsi="微软雅黑" w:hint="eastAsia"/>
                <w:lang w:val="zh-CN"/>
              </w:rPr>
              <w:t>主要用于</w:t>
            </w:r>
            <w:r w:rsidR="00C62C53">
              <w:rPr>
                <w:rFonts w:ascii="微软雅黑" w:hAnsi="微软雅黑" w:hint="eastAsia"/>
                <w:lang w:val="zh-CN"/>
              </w:rPr>
              <w:t>对用户在线发布</w:t>
            </w:r>
            <w:r w:rsidR="00896CA1">
              <w:rPr>
                <w:rFonts w:ascii="微软雅黑" w:hAnsi="微软雅黑" w:hint="eastAsia"/>
                <w:lang w:val="zh-CN"/>
              </w:rPr>
              <w:t>原型供用户操作与体验。</w:t>
            </w:r>
          </w:p>
        </w:tc>
      </w:tr>
    </w:tbl>
    <w:p w:rsidR="006B6207" w:rsidRDefault="006B6207" w:rsidP="006B6207">
      <w:pPr>
        <w:rPr>
          <w:lang w:val="zh-CN"/>
        </w:rPr>
      </w:pPr>
    </w:p>
    <w:p w:rsidR="00BB2B66" w:rsidRDefault="00BB2B66" w:rsidP="006B6207">
      <w:pPr>
        <w:rPr>
          <w:lang w:val="zh-CN"/>
        </w:rPr>
      </w:pPr>
      <w:r w:rsidRPr="00BB2B66">
        <w:rPr>
          <w:rFonts w:hint="eastAsia"/>
          <w:lang w:val="zh-CN"/>
        </w:rPr>
        <w:t>本项目假定所有各方都可以访问上述</w:t>
      </w:r>
      <w:r>
        <w:rPr>
          <w:rFonts w:hint="eastAsia"/>
          <w:lang w:val="zh-CN"/>
        </w:rPr>
        <w:t>工具中的</w:t>
      </w:r>
      <w:r w:rsidRPr="00BB2B66">
        <w:rPr>
          <w:rFonts w:hint="eastAsia"/>
          <w:lang w:val="zh-CN"/>
        </w:rPr>
        <w:t>在线工具。</w:t>
      </w:r>
    </w:p>
    <w:p w:rsidR="00DF3FA0" w:rsidRPr="00723F89" w:rsidRDefault="00F52E39" w:rsidP="00F52E39">
      <w:pPr>
        <w:pStyle w:val="1"/>
        <w:spacing w:before="360" w:after="0"/>
        <w:rPr>
          <w:rFonts w:ascii="微软雅黑" w:hAnsi="微软雅黑"/>
          <w:lang w:val="zh-CN"/>
        </w:rPr>
      </w:pPr>
      <w:bookmarkStart w:id="3" w:name="_Toc521778034"/>
      <w:r>
        <w:rPr>
          <w:rFonts w:ascii="微软雅黑" w:hAnsi="微软雅黑" w:hint="eastAsia"/>
          <w:lang w:val="zh-CN"/>
        </w:rPr>
        <w:t>目标</w:t>
      </w:r>
      <w:r w:rsidR="00BC0A77">
        <w:rPr>
          <w:rFonts w:ascii="微软雅黑" w:hAnsi="微软雅黑" w:hint="eastAsia"/>
          <w:lang w:val="zh-CN"/>
        </w:rPr>
        <w:t>设备</w:t>
      </w:r>
      <w:bookmarkEnd w:id="3"/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"/>
        <w:gridCol w:w="8377"/>
      </w:tblGrid>
      <w:tr w:rsidR="00FE259F" w:rsidRPr="006E3180" w:rsidTr="00DC3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115A07" w:rsidRPr="006E3180" w:rsidRDefault="00FE259F" w:rsidP="005C67A2">
            <w:pPr>
              <w:jc w:val="center"/>
              <w:rPr>
                <w:rFonts w:ascii="微软雅黑" w:hAnsi="微软雅黑" w:hint="eastAsia"/>
                <w:b w:val="0"/>
                <w:lang w:val="zh-CN"/>
              </w:rPr>
            </w:pPr>
            <w:r>
              <w:rPr>
                <w:rFonts w:ascii="微软雅黑" w:hAnsi="微软雅黑" w:hint="eastAsia"/>
                <w:b w:val="0"/>
                <w:noProof/>
                <w:lang w:val="zh-CN"/>
              </w:rPr>
              <w:drawing>
                <wp:inline distT="0" distB="0" distL="0" distR="0">
                  <wp:extent cx="441739" cy="441739"/>
                  <wp:effectExtent l="0" t="0" r="0" b="0"/>
                  <wp:docPr id="38" name="图形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移动端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" cy="449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shd w:val="clear" w:color="auto" w:fill="auto"/>
            <w:vAlign w:val="center"/>
          </w:tcPr>
          <w:p w:rsidR="00115A07" w:rsidRDefault="00B84429" w:rsidP="00DC3870">
            <w:pPr>
              <w:rPr>
                <w:rFonts w:ascii="微软雅黑" w:hAnsi="微软雅黑"/>
                <w:b w:val="0"/>
                <w:lang w:val="zh-CN"/>
              </w:rPr>
            </w:pPr>
            <w:r>
              <w:rPr>
                <w:rFonts w:ascii="微软雅黑" w:hAnsi="微软雅黑" w:hint="eastAsia"/>
                <w:b w:val="0"/>
                <w:lang w:val="zh-CN"/>
              </w:rPr>
              <w:t>操作系统：</w:t>
            </w:r>
            <w:r w:rsidR="006E6AE1" w:rsidRPr="006E6AE1">
              <w:rPr>
                <w:rFonts w:ascii="微软雅黑" w:hAnsi="微软雅黑"/>
                <w:b w:val="0"/>
                <w:lang w:val="zh-CN"/>
              </w:rPr>
              <w:t>Android 6.0</w:t>
            </w:r>
            <w:r w:rsidR="006E6AE1">
              <w:rPr>
                <w:rFonts w:ascii="微软雅黑" w:hAnsi="微软雅黑" w:hint="eastAsia"/>
                <w:b w:val="0"/>
                <w:lang w:val="zh-CN"/>
              </w:rPr>
              <w:t xml:space="preserve">及以上 </w:t>
            </w:r>
            <w:r w:rsidR="006E6AE1">
              <w:rPr>
                <w:rFonts w:ascii="微软雅黑" w:hAnsi="微软雅黑"/>
                <w:b w:val="0"/>
                <w:lang w:val="zh-CN"/>
              </w:rPr>
              <w:t xml:space="preserve"> </w:t>
            </w:r>
            <w:r w:rsidR="006E6AE1">
              <w:rPr>
                <w:rFonts w:ascii="微软雅黑" w:hAnsi="微软雅黑" w:hint="eastAsia"/>
                <w:b w:val="0"/>
                <w:lang w:val="zh-CN"/>
              </w:rPr>
              <w:t>/</w:t>
            </w:r>
            <w:r w:rsidR="006E6AE1">
              <w:rPr>
                <w:rFonts w:ascii="微软雅黑" w:hAnsi="微软雅黑"/>
                <w:b w:val="0"/>
                <w:lang w:val="zh-CN"/>
              </w:rPr>
              <w:t xml:space="preserve">  </w:t>
            </w:r>
            <w:r w:rsidR="006E6AE1">
              <w:rPr>
                <w:rFonts w:ascii="微软雅黑" w:hAnsi="微软雅黑" w:hint="eastAsia"/>
                <w:b w:val="0"/>
                <w:lang w:val="zh-CN"/>
              </w:rPr>
              <w:t>iOS</w:t>
            </w:r>
            <w:r w:rsidR="006E6AE1">
              <w:rPr>
                <w:rFonts w:ascii="微软雅黑" w:hAnsi="微软雅黑"/>
                <w:b w:val="0"/>
                <w:lang w:val="zh-CN"/>
              </w:rPr>
              <w:t xml:space="preserve"> </w:t>
            </w:r>
            <w:r w:rsidR="006E6AE1">
              <w:rPr>
                <w:rFonts w:ascii="微软雅黑" w:hAnsi="微软雅黑" w:hint="eastAsia"/>
                <w:b w:val="0"/>
                <w:lang w:val="zh-CN"/>
              </w:rPr>
              <w:t>10.0及以上</w:t>
            </w:r>
          </w:p>
          <w:p w:rsidR="00CE7044" w:rsidRPr="006E3180" w:rsidRDefault="00C14E33" w:rsidP="00DC3870">
            <w:pPr>
              <w:rPr>
                <w:rFonts w:ascii="微软雅黑" w:hAnsi="微软雅黑" w:hint="eastAsia"/>
                <w:b w:val="0"/>
                <w:lang w:val="zh-CN"/>
              </w:rPr>
            </w:pPr>
            <w:r>
              <w:rPr>
                <w:rFonts w:ascii="微软雅黑" w:hAnsi="微软雅黑" w:hint="eastAsia"/>
                <w:b w:val="0"/>
                <w:lang w:val="zh-CN"/>
              </w:rPr>
              <w:t>设备类型：手机</w:t>
            </w:r>
          </w:p>
        </w:tc>
      </w:tr>
      <w:tr w:rsidR="00FE259F" w:rsidRPr="006E3180" w:rsidTr="00DC3870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115A07" w:rsidRPr="006E3180" w:rsidRDefault="00FE259F" w:rsidP="005C67A2">
            <w:pPr>
              <w:jc w:val="center"/>
              <w:rPr>
                <w:rFonts w:ascii="微软雅黑" w:hAnsi="微软雅黑" w:hint="eastAsia"/>
                <w:lang w:val="zh-CN"/>
              </w:rPr>
            </w:pPr>
            <w:r>
              <w:rPr>
                <w:rFonts w:ascii="微软雅黑" w:hAnsi="微软雅黑" w:hint="eastAsia"/>
                <w:noProof/>
                <w:lang w:val="zh-CN"/>
              </w:rPr>
              <w:drawing>
                <wp:inline distT="0" distB="0" distL="0" distR="0">
                  <wp:extent cx="437322" cy="437322"/>
                  <wp:effectExtent l="0" t="0" r="1270" b="0"/>
                  <wp:docPr id="39" name="图形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c.sv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35" cy="44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shd w:val="clear" w:color="auto" w:fill="auto"/>
            <w:vAlign w:val="center"/>
          </w:tcPr>
          <w:p w:rsidR="003B4825" w:rsidRDefault="003B4825" w:rsidP="00307E42">
            <w:pPr>
              <w:rPr>
                <w:rFonts w:ascii="微软雅黑" w:hAnsi="微软雅黑"/>
                <w:lang w:val="zh-CN"/>
              </w:rPr>
            </w:pPr>
            <w:r>
              <w:rPr>
                <w:rFonts w:ascii="微软雅黑" w:hAnsi="微软雅黑" w:hint="eastAsia"/>
                <w:lang w:val="zh-CN"/>
              </w:rPr>
              <w:t>运行环境：Chrome浏览器</w:t>
            </w:r>
          </w:p>
          <w:p w:rsidR="00307E42" w:rsidRPr="00307E42" w:rsidRDefault="00307E42" w:rsidP="00307E42">
            <w:pPr>
              <w:rPr>
                <w:rFonts w:ascii="微软雅黑" w:hAnsi="微软雅黑" w:hint="eastAsia"/>
                <w:lang w:val="zh-CN"/>
              </w:rPr>
            </w:pPr>
            <w:r w:rsidRPr="00307E42">
              <w:rPr>
                <w:rFonts w:ascii="微软雅黑" w:hAnsi="微软雅黑" w:hint="eastAsia"/>
                <w:lang w:val="zh-CN"/>
              </w:rPr>
              <w:t>操作系统：</w:t>
            </w:r>
            <w:r w:rsidR="00BF0FA2">
              <w:rPr>
                <w:rFonts w:ascii="微软雅黑" w:hAnsi="微软雅黑" w:hint="eastAsia"/>
                <w:lang w:val="zh-CN"/>
              </w:rPr>
              <w:t>Windows</w:t>
            </w:r>
            <w:r w:rsidR="00BF0FA2">
              <w:rPr>
                <w:rFonts w:ascii="微软雅黑" w:hAnsi="微软雅黑"/>
                <w:lang w:val="zh-CN"/>
              </w:rPr>
              <w:t xml:space="preserve">  </w:t>
            </w:r>
            <w:r w:rsidR="00BF0FA2">
              <w:rPr>
                <w:rFonts w:ascii="微软雅黑" w:hAnsi="微软雅黑" w:hint="eastAsia"/>
                <w:lang w:val="zh-CN"/>
              </w:rPr>
              <w:t>/</w:t>
            </w:r>
            <w:r w:rsidR="00BF0FA2">
              <w:rPr>
                <w:rFonts w:ascii="微软雅黑" w:hAnsi="微软雅黑"/>
                <w:lang w:val="zh-CN"/>
              </w:rPr>
              <w:t xml:space="preserve">  </w:t>
            </w:r>
            <w:r w:rsidR="00BF0FA2">
              <w:rPr>
                <w:rFonts w:ascii="微软雅黑" w:hAnsi="微软雅黑" w:hint="eastAsia"/>
                <w:lang w:val="zh-CN"/>
              </w:rPr>
              <w:t>Mac</w:t>
            </w:r>
            <w:r w:rsidR="00BF0FA2">
              <w:rPr>
                <w:rFonts w:ascii="微软雅黑" w:hAnsi="微软雅黑"/>
                <w:lang w:val="zh-CN"/>
              </w:rPr>
              <w:t xml:space="preserve"> </w:t>
            </w:r>
            <w:r w:rsidR="00BF0FA2">
              <w:rPr>
                <w:rFonts w:ascii="微软雅黑" w:hAnsi="微软雅黑" w:hint="eastAsia"/>
                <w:lang w:val="zh-CN"/>
              </w:rPr>
              <w:t>OS</w:t>
            </w:r>
          </w:p>
          <w:p w:rsidR="00115A07" w:rsidRPr="00F0480E" w:rsidRDefault="00307E42" w:rsidP="00307E42">
            <w:pPr>
              <w:rPr>
                <w:rFonts w:ascii="微软雅黑" w:hAnsi="微软雅黑" w:hint="eastAsia"/>
              </w:rPr>
            </w:pPr>
            <w:r w:rsidRPr="00307E42">
              <w:rPr>
                <w:rFonts w:ascii="微软雅黑" w:hAnsi="微软雅黑" w:hint="eastAsia"/>
                <w:lang w:val="zh-CN"/>
              </w:rPr>
              <w:t>设备类型：</w:t>
            </w:r>
            <w:r w:rsidR="00716A23">
              <w:rPr>
                <w:rFonts w:ascii="微软雅黑" w:hAnsi="微软雅黑" w:hint="eastAsia"/>
                <w:lang w:val="zh-CN"/>
              </w:rPr>
              <w:t>个人</w:t>
            </w:r>
            <w:r w:rsidR="00212DDD">
              <w:rPr>
                <w:rFonts w:ascii="微软雅黑" w:hAnsi="微软雅黑" w:hint="eastAsia"/>
                <w:lang w:val="zh-CN"/>
              </w:rPr>
              <w:t>电脑</w:t>
            </w:r>
          </w:p>
        </w:tc>
      </w:tr>
    </w:tbl>
    <w:p w:rsidR="00A2256E" w:rsidRPr="00723F89" w:rsidRDefault="00A2256E" w:rsidP="00A2256E">
      <w:pPr>
        <w:pStyle w:val="1"/>
        <w:spacing w:before="360" w:after="0"/>
        <w:rPr>
          <w:rFonts w:ascii="微软雅黑" w:hAnsi="微软雅黑"/>
          <w:lang w:val="zh-CN"/>
        </w:rPr>
      </w:pPr>
      <w:bookmarkStart w:id="4" w:name="_Toc521778032"/>
      <w:r>
        <w:rPr>
          <w:rFonts w:ascii="微软雅黑" w:hAnsi="微软雅黑" w:hint="eastAsia"/>
          <w:lang w:val="zh-CN"/>
        </w:rPr>
        <w:lastRenderedPageBreak/>
        <w:t>业务</w:t>
      </w:r>
      <w:r w:rsidRPr="00723F89">
        <w:rPr>
          <w:rFonts w:ascii="微软雅黑" w:hAnsi="微软雅黑" w:hint="eastAsia"/>
          <w:lang w:val="zh-CN"/>
        </w:rPr>
        <w:t>流程</w:t>
      </w:r>
      <w:bookmarkEnd w:id="4"/>
    </w:p>
    <w:p w:rsidR="00A2256E" w:rsidRDefault="00A2256E" w:rsidP="00A2256E">
      <w:pPr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PowerPoint</w:t>
      </w:r>
      <w:r>
        <w:rPr>
          <w:rFonts w:hint="eastAsia"/>
          <w:lang w:val="zh-CN"/>
        </w:rPr>
        <w:t>软件绘制业务流程，存为</w:t>
      </w:r>
      <w:r>
        <w:rPr>
          <w:rFonts w:hint="eastAsia"/>
          <w:lang w:val="zh-CN"/>
        </w:rPr>
        <w:t>EMF</w:t>
      </w:r>
      <w:r>
        <w:rPr>
          <w:rFonts w:hint="eastAsia"/>
          <w:lang w:val="zh-CN"/>
        </w:rPr>
        <w:t>格式后插入到本文档中。</w:t>
      </w:r>
    </w:p>
    <w:p w:rsidR="00A2256E" w:rsidRPr="00931576" w:rsidRDefault="00931576" w:rsidP="00931576">
      <w:pPr>
        <w:pStyle w:val="1"/>
        <w:spacing w:before="360" w:after="0"/>
        <w:rPr>
          <w:rFonts w:ascii="微软雅黑" w:hAnsi="微软雅黑"/>
          <w:lang w:val="zh-CN"/>
        </w:rPr>
      </w:pPr>
      <w:r w:rsidRPr="00931576">
        <w:rPr>
          <w:rFonts w:ascii="微软雅黑" w:hAnsi="微软雅黑" w:hint="eastAsia"/>
          <w:lang w:val="zh-CN"/>
        </w:rPr>
        <w:t>功能模块</w:t>
      </w:r>
    </w:p>
    <w:p w:rsidR="004A00A3" w:rsidRDefault="00931576" w:rsidP="006B6207">
      <w:pPr>
        <w:rPr>
          <w:lang w:val="zh-CN"/>
        </w:rPr>
      </w:pPr>
      <w:r>
        <w:rPr>
          <w:rFonts w:hint="eastAsia"/>
          <w:lang w:val="zh-CN"/>
        </w:rPr>
        <w:t>描述软件的功能模块</w:t>
      </w:r>
      <w:r w:rsidR="004A00A3">
        <w:rPr>
          <w:rFonts w:hint="eastAsia"/>
          <w:lang w:val="zh-CN"/>
        </w:rPr>
        <w:t>。</w:t>
      </w:r>
    </w:p>
    <w:p w:rsidR="006278FD" w:rsidRPr="006278FD" w:rsidRDefault="006278FD" w:rsidP="006278FD">
      <w:pPr>
        <w:pStyle w:val="1"/>
        <w:spacing w:before="360" w:after="0"/>
        <w:rPr>
          <w:rFonts w:ascii="微软雅黑" w:hAnsi="微软雅黑" w:hint="eastAsia"/>
          <w:lang w:val="zh-CN"/>
        </w:rPr>
      </w:pPr>
      <w:r w:rsidRPr="006278FD">
        <w:rPr>
          <w:rFonts w:ascii="微软雅黑" w:hAnsi="微软雅黑" w:hint="eastAsia"/>
          <w:lang w:val="zh-CN"/>
        </w:rPr>
        <w:t>详细说明</w:t>
      </w:r>
    </w:p>
    <w:p w:rsidR="00674FCA" w:rsidRPr="00FB0765" w:rsidRDefault="009546A4" w:rsidP="00FB0765">
      <w:pPr>
        <w:pStyle w:val="2"/>
        <w:spacing w:before="240" w:after="0"/>
        <w:ind w:left="475" w:hangingChars="198" w:hanging="475"/>
        <w:rPr>
          <w:rFonts w:ascii="微软雅黑" w:hAnsi="微软雅黑"/>
        </w:rPr>
      </w:pPr>
      <w:r>
        <w:rPr>
          <w:rFonts w:ascii="微软雅黑" w:hAnsi="微软雅黑" w:hint="eastAsia"/>
        </w:rPr>
        <w:t>用户登录</w:t>
      </w:r>
    </w:p>
    <w:p w:rsidR="00674FCA" w:rsidRPr="00FB0765" w:rsidRDefault="009546A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描述具体功能</w:t>
      </w:r>
    </w:p>
    <w:p w:rsidR="00674FCA" w:rsidRPr="00FB0765" w:rsidRDefault="00BA46A0" w:rsidP="00FB0765">
      <w:pPr>
        <w:pStyle w:val="2"/>
        <w:spacing w:before="240" w:after="0"/>
        <w:ind w:left="475" w:hangingChars="198" w:hanging="475"/>
        <w:rPr>
          <w:rFonts w:ascii="微软雅黑" w:hAnsi="微软雅黑"/>
        </w:rPr>
      </w:pPr>
      <w:r>
        <w:rPr>
          <w:rFonts w:ascii="微软雅黑" w:hAnsi="微软雅黑" w:hint="eastAsia"/>
        </w:rPr>
        <w:t>后台管理</w:t>
      </w:r>
    </w:p>
    <w:p w:rsidR="00674FCA" w:rsidRPr="00FB0765" w:rsidRDefault="00BA46A0" w:rsidP="00BA46A0">
      <w:pPr>
        <w:rPr>
          <w:rFonts w:ascii="微软雅黑" w:hAnsi="微软雅黑"/>
        </w:rPr>
      </w:pPr>
      <w:bookmarkStart w:id="5" w:name="_Toc521778037"/>
      <w:r>
        <w:rPr>
          <w:rFonts w:ascii="微软雅黑" w:hAnsi="微软雅黑" w:hint="eastAsia"/>
        </w:rPr>
        <w:t>描述另外一个功能</w:t>
      </w:r>
      <w:bookmarkEnd w:id="5"/>
    </w:p>
    <w:p w:rsidR="00A0205D" w:rsidRPr="00FB0765" w:rsidRDefault="00A0205D" w:rsidP="00A0205D">
      <w:pPr>
        <w:pStyle w:val="1"/>
        <w:spacing w:before="0" w:after="0"/>
        <w:rPr>
          <w:rFonts w:ascii="微软雅黑" w:hAnsi="微软雅黑"/>
        </w:rPr>
      </w:pPr>
      <w:bookmarkStart w:id="6" w:name="_Toc521778044"/>
      <w:bookmarkStart w:id="7" w:name="_GoBack"/>
      <w:bookmarkEnd w:id="7"/>
      <w:r>
        <w:rPr>
          <w:rFonts w:ascii="微软雅黑" w:hAnsi="微软雅黑" w:hint="eastAsia"/>
        </w:rPr>
        <w:t>特别说明</w:t>
      </w:r>
      <w:bookmarkEnd w:id="6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9B7F0A" w:rsidRPr="00FB0765" w:rsidTr="005F452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9B7F0A" w:rsidRPr="00FB0765" w:rsidRDefault="009B7F0A" w:rsidP="00DC3870">
            <w:pPr>
              <w:rPr>
                <w:rFonts w:ascii="微软雅黑" w:hAnsi="微软雅黑"/>
              </w:rPr>
            </w:pPr>
            <w:r w:rsidRPr="00FB0765">
              <w:rPr>
                <w:rFonts w:ascii="微软雅黑" w:hAnsi="微软雅黑"/>
                <w:noProof/>
              </w:rPr>
              <mc:AlternateContent>
                <mc:Choice Requires="wpg">
                  <w:drawing>
                    <wp:inline distT="0" distB="0" distL="0" distR="0" wp14:anchorId="623132AC" wp14:editId="1471E91F">
                      <wp:extent cx="141605" cy="141605"/>
                      <wp:effectExtent l="0" t="0" r="0" b="0"/>
                      <wp:docPr id="28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9" name="矩形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任意多边形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5F6F7B" id="组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34mggAADIoAAAOAAAAZHJzL2Uyb0RvYy54bWzcWkuO40YS3RvwHQguB3Cr+BeFVhuN/sGA&#10;Pw245gAsipIIUyRNskrVXnvvvTcGDG98hEFjfBp7Zo4xL5JJKlStINPd8Ma1KFHiYzDei8jMyCAf&#10;f3p/KKy7rGnzqlzbzqMr28rKtNrk5W5t//P65SdL22q7pNwkRVVma/tN1tqfPvn4o8fHepW51b4q&#10;NlljwUjZro712t53Xb1aLNp0nx2S9lFVZyVObqvmkHT42uwWmyY5wvqhWLhXV+HiWDWbuqnSrG3x&#10;6/P+pP1E2d9us7T7artts84q1jZ869T/Rv2/of+LJ4+T1a5J6n2eajeS9/DikOQlbjqaep50iXXb&#10;5O+YOuRpU7XVtnuUVodFtd3maaY4gI1z9YDNq6a6rRWX3eq4q0eZIO0Dnd7bbPrl3evGyjdr20Wk&#10;yuSAGP337fdWQMoc690KgFdN/XX9utE/7PpvRPZ+2xzoEzSse6Xpm1HT7L6zUvzo+E54FdhWilP6&#10;WGme7hGYd65K9y8mr1sMN12Qb6MrxxrZ054Eaj9MoK/3SZ0p3VviPwgUjwL99Osf//7ZcuNeJAUi&#10;hUiLtv68Sr9prbJ6tk/KXfa0aarjPks28MkhPDxnF9CXFpdaN8cvqg3ET267SmXS+4s7ipSs6qbt&#10;XmXVwaKDtd1gPCjjyd3nbUfOnCDK+arINy/zolBfaAxmz4rGukswepI0zcqupwCaHFmU1pECT1eV&#10;FV2vQkz3fJ60+/56dQUJkKwOeYdBX+SHtb28or/+Z1LpRblRkC7Ji/4YLhallo2UorRsVzfV5g1U&#10;a6p+RGMGwsG+ar6zrSNG89puv71Nmsy2is9KKB87vk/DX33xg8jFl4afueFnkjKFqbXd2VZ/+Kzr&#10;p4zbusl3e9zJ0VyfIlrbXCl58ko7i4Tsff3LM9MDm37o/v727X++/+GPX37832//Uimq4nWWcTxF&#10;X2zy7nWVl90HJmew9ElRDHEXf2ruSFbDDOD6UagngDhyAnWWpWh626coJcaQlphHN0hQ+mm30dSu&#10;cYPtocDs/I+F5V1ZRyvwFTuOcRgmih1rb7lO8A7KZajAcS6b8hhINuUzlGgK7EfPyR/BrZDBJIIR&#10;w0yYwlw+3lEyhelsxMgEHS67GwliOVz4K4Gfw3X3JN0dLrwnmeK6e358OYQOFx73u5wNzpnuS1+w&#10;daZ8KNniwvvOUrDFpfd9wRaNqDFAvh9dtuVy5UPJL5dL70eBYItLH0vau1x7P5b8OtPeFY1x8QMn&#10;FBzj4jtBJCnG1Q+kvMeyfdLVEWnSpDrKH3hCKD0uv4tbXs4xj+uPeesyTY/r70aiMR4A2TMeAM8R&#10;jZ0FQNLM4wHwkIsCzbMASNH0eAA8DLjLxmjBHgMg5hnWAIZyJM98HgBxAPg8ADTkBM94AMSR6fMA&#10;+JFIkwdAnDJ8HgA/lsa5zwNA0l5cJX0egMAJBJoBD4A4yWJ5PQUgcGPJGA+AOPkHPACU2pcDEPAA&#10;iIsSSg3mmS+NgIAHwPWEsRnwAEx4xgNAk8vFAARnARA1C3kAaNq7aCw8C4AYzZAHwHGFJSDkAZDz&#10;LOQBiIU0o6rvNIDFARBy/UNhng25/PLIDLn8WFkvC8bV98UpI+Lqu8LKFHHx5bksOhNfyIqIay9P&#10;shHXXjLFpZcn/4hLL5TUEVdeXpQirrzkFRdeXiyXXHhHsLXkwsur+JILLwVxyYWXy4slF15KriVX&#10;3hHrniVXXkr6JZdeLFSWXHlpLC659GKZGJ8pL80RMZdeLF9jrrw4ecVcesTn8nwfc+XFWTU+k14q&#10;92OuvDjdx1x6qXiNufLiMhRz6fkihE3wuM1N9n1DJlml96Xe+uII/Qc0+/rOSl211C+jfTA22tdD&#10;JwYo2icLYASBwJ7qPCnUBBgqE3jYoU9bhowEjowsQygCq4YZaE9bpi0nobGp7FtUM3DNERtHI7hm&#10;ic2hEVzzdMyIOpqpY0ZVd02usYszcYa2caSMa0aVdmoKbkbV1VRdM6rUMFbWzajSforg2DGZUKUd&#10;k4KbUfU0Vc+MqqepYl9j5Iymip2LCZx2LuR735+azXfamyi4GVVfU8X+wsgZTRU7CCO4poo9ggmc&#10;9gjke99km6UaaKqo842sa6pj03B6JqBKXjljRjXQVFGNmzhD1ThZR71tBNdUUVEbwTVVFM1GcE0V&#10;dbERXFMNzahS6UtUUd2aWKfqVsHNqFIBq+BmVKlIVXAzqlSIKrgZVSo2CY560oQq1ZMKbkaVSkYF&#10;N6NKVaGCm1Glyk/BzahSdUdw1G8mVKmAU3AzqlSjKbgZVSrDFNyMKpVaCn5GtZ9vdLlED7cePuZt&#10;bAuPeW+IL550JR1VWcMhPbOiRwjWHo8t6CkBnThUd9l1pSAdVVt61UJ/XGt2AhQlB6L5rzw8IYfz&#10;w2etDA644bkEKAyA4bMH6jub4t69b1pUbaaIn3zuTaNUVb6q525w4HT+gQua05AAw9nhUztK7STE&#10;ZizXhtPDp4bpsYAqo8++4fTw2cPQAVPWsMpNwqghhpuieTAJi7AnAAzbjEkYlftEYSysBqeGz945&#10;NKh7HLpBU/bQe+5xM/dFH0nhsBeetkdpCv+w/Z7GaXvY8c/gev/QZJjGab5obEzi0J1V/qGZMo3T&#10;4UADZxqno4uu6TRuSBbMJlPxIP9JP/Q6p3E6ldHGnMbpgUHxm7rvMNACVISTOHqMQP7N2MPWt8fN&#10;+IftthFftAEVDo2+Sf/03D4XDuq+gcV8dHvYTLLo7chc7tHzQtx0LpU1amZg9MNibpj1tuYGrXaM&#10;YjYZe7MpRVf9czOUDsHMPXU8ZybPMTumB+GQbDMT+5C7M8sEOjJ9PKdFe7CCDdP0sOZhUaPVvn/B&#10;ZVj2qVpgLxucvcLSNrub8VWXl+pPO3AG+7NvuuAFLv1Cy9/x5Rb1EhZeTFMy65fo6M03/l29DHN6&#10;1e/J/wEAAP//AwBQSwMEFAAGAAgAAAAhAAXiDD3ZAAAAAwEAAA8AAABkcnMvZG93bnJldi54bWxM&#10;j0FrwkAQhe+F/odlBG91k0iLxGxEpO1JClWh9DZmxySYnQ3ZNYn/3m17qJd5DG9475tsNZpG9NS5&#10;2rKCeBaBIC6srrlUcNi/PS1AOI+ssbFMCq7kYJU/PmSYajvwJ/U7X4oQwi5FBZX3bSqlKyoy6Ga2&#10;JQ7eyXYGfVi7UuoOhxBuGplE0Ys0WHNoqLClTUXFeXcxCt4HHNbz+LXfnk+b6/f++eNrG5NS08m4&#10;XoLwNPr/Y/jBD+iQB6ajvbB2olEQHvG/M3hJMgdx/FOZZ/KePb8BAAD//wMAUEsBAi0AFAAGAAgA&#10;AAAhALaDOJL+AAAA4QEAABMAAAAAAAAAAAAAAAAAAAAAAFtDb250ZW50X1R5cGVzXS54bWxQSwEC&#10;LQAUAAYACAAAACEAOP0h/9YAAACUAQAACwAAAAAAAAAAAAAAAAAvAQAAX3JlbHMvLnJlbHNQSwEC&#10;LQAUAAYACAAAACEAo0DN+JoIAAAyKAAADgAAAAAAAAAAAAAAAAAuAgAAZHJzL2Uyb0RvYy54bWxQ&#10;SwECLQAUAAYACAAAACEABeIMPdkAAAADAQAADwAAAAAAAAAAAAAAAAD0CgAAZHJzL2Rvd25yZXYu&#10;eG1sUEsFBgAAAAAEAAQA8wAAAPoLAAAAAA==&#10;">
                      <v:rect id="矩形 29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h9UwwAAANsAAAAPAAAAZHJzL2Rvd25yZXYueG1sRI9BawIx&#10;FITvBf9DeIK3mri20l2NIoJoexG13h+b192lm5clibr++6ZQ6HGYmW+Yxaq3rbiRD41jDZOxAkFc&#10;OtNwpeHzvH1+AxEissHWMWl4UIDVcvC0wMK4Ox/pdoqVSBAOBWqoY+wKKUNZk8Uwdh1x8r6ctxiT&#10;9JU0Hu8JbluZKTWTFhtOCzV2tKmp/D5drYadOuSXa2VYvchJNm0+3o+5f9V6NOzXcxCR+vgf/mvv&#10;jYYsh98v6QfI5Q8AAAD//wMAUEsBAi0AFAAGAAgAAAAhANvh9svuAAAAhQEAABMAAAAAAAAAAAAA&#10;AAAAAAAAAFtDb250ZW50X1R5cGVzXS54bWxQSwECLQAUAAYACAAAACEAWvQsW78AAAAVAQAACwAA&#10;AAAAAAAAAAAAAAAfAQAAX3JlbHMvLnJlbHNQSwECLQAUAAYACAAAACEAIIIfVMMAAADbAAAADwAA&#10;AAAAAAAAAAAAAAAHAgAAZHJzL2Rvd25yZXYueG1sUEsFBgAAAAADAAMAtwAAAPcCAAAAAA==&#10;" fillcolor="#5b9bd5 [3204]" stroked="f" strokeweight="0"/>
                      <v:shape id="任意多边形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A3wgAAANsAAAAPAAAAZHJzL2Rvd25yZXYueG1sRE9Na8JA&#10;EL0X+h+WKXirm1YwIboJpVDQg5iqvU+zYxLNzqbZ1aT99d2D4PHxvpf5aFpxpd41lhW8TCMQxKXV&#10;DVcKDvuP5wSE88gaW8uk4Jcc5NnjwxJTbQf+pOvOVyKEsEtRQe19l0rpypoMuqntiAN3tL1BH2Bf&#10;Sd3jEMJNK1+jaC4NNhwaauzovabyvLsYBdtve/rb/xRV+7XuDlZvyriIE6UmT+PbAoSn0d/FN/dK&#10;K5iF9eFL+AEy+wcAAP//AwBQSwECLQAUAAYACAAAACEA2+H2y+4AAACFAQAAEwAAAAAAAAAAAAAA&#10;AAAAAAAAW0NvbnRlbnRfVHlwZXNdLnhtbFBLAQItABQABgAIAAAAIQBa9CxbvwAAABUBAAALAAAA&#10;AAAAAAAAAAAAAB8BAABfcmVscy8ucmVsc1BLAQItABQABgAIAAAAIQAxbrA3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9B7F0A" w:rsidRPr="00FB0765" w:rsidRDefault="009B7F0A" w:rsidP="00722F70">
            <w:pPr>
              <w:pStyle w:val="aa"/>
              <w:ind w:righ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 w:rsidRPr="00907F19">
              <w:rPr>
                <w:rFonts w:ascii="微软雅黑" w:hAnsi="微软雅黑"/>
                <w:i w:val="0"/>
                <w:color w:val="000000" w:themeColor="text1"/>
                <w:sz w:val="18"/>
                <w:lang w:val="zh-CN"/>
              </w:rPr>
              <w:t>注意：</w:t>
            </w:r>
            <w:r w:rsidR="00B363AC">
              <w:rPr>
                <w:rFonts w:ascii="微软雅黑" w:hAnsi="微软雅黑" w:hint="eastAsia"/>
                <w:i w:val="0"/>
                <w:color w:val="000000" w:themeColor="text1"/>
                <w:sz w:val="18"/>
                <w:lang w:val="zh-CN"/>
              </w:rPr>
              <w:t>这里</w:t>
            </w:r>
            <w:r w:rsidR="00604FF1">
              <w:rPr>
                <w:rFonts w:ascii="微软雅黑" w:hAnsi="微软雅黑" w:hint="eastAsia"/>
                <w:i w:val="0"/>
                <w:color w:val="000000" w:themeColor="text1"/>
                <w:sz w:val="18"/>
                <w:lang w:val="zh-CN"/>
              </w:rPr>
              <w:t>对需要</w:t>
            </w:r>
            <w:r w:rsidR="00EE4D07">
              <w:rPr>
                <w:rFonts w:ascii="微软雅黑" w:hAnsi="微软雅黑" w:hint="eastAsia"/>
                <w:i w:val="0"/>
                <w:color w:val="000000" w:themeColor="text1"/>
                <w:sz w:val="18"/>
                <w:lang w:val="zh-CN"/>
              </w:rPr>
              <w:t>特别说明的情况</w:t>
            </w:r>
            <w:r w:rsidR="0033679E">
              <w:rPr>
                <w:rFonts w:ascii="微软雅黑" w:hAnsi="微软雅黑" w:hint="eastAsia"/>
                <w:i w:val="0"/>
                <w:color w:val="000000" w:themeColor="text1"/>
                <w:sz w:val="18"/>
                <w:lang w:val="zh-CN"/>
              </w:rPr>
              <w:t>进行描述</w:t>
            </w:r>
          </w:p>
        </w:tc>
      </w:tr>
    </w:tbl>
    <w:p w:rsidR="009B7F0A" w:rsidRPr="009B7F0A" w:rsidRDefault="009B7F0A">
      <w:pPr>
        <w:rPr>
          <w:rFonts w:ascii="微软雅黑" w:hAnsi="微软雅黑" w:hint="eastAsia"/>
        </w:rPr>
      </w:pPr>
    </w:p>
    <w:p w:rsidR="00EB54DD" w:rsidRPr="00FB0765" w:rsidRDefault="00EB54DD" w:rsidP="00EB54DD">
      <w:pPr>
        <w:pStyle w:val="1"/>
        <w:spacing w:before="0" w:after="0"/>
        <w:rPr>
          <w:rFonts w:ascii="微软雅黑" w:hAnsi="微软雅黑"/>
        </w:rPr>
      </w:pPr>
      <w:bookmarkStart w:id="8" w:name="_Toc521778045"/>
      <w:r>
        <w:rPr>
          <w:rFonts w:ascii="微软雅黑" w:hAnsi="微软雅黑" w:hint="eastAsia"/>
        </w:rPr>
        <w:t>列表样式</w:t>
      </w:r>
      <w:bookmarkEnd w:id="8"/>
    </w:p>
    <w:p w:rsidR="003C4BBF" w:rsidRPr="00FB0765" w:rsidRDefault="003C4BBF" w:rsidP="003C4BBF">
      <w:pPr>
        <w:rPr>
          <w:rFonts w:ascii="微软雅黑" w:hAnsi="微软雅黑"/>
        </w:rPr>
      </w:pPr>
      <w:r>
        <w:rPr>
          <w:rFonts w:ascii="微软雅黑" w:hAnsi="微软雅黑" w:hint="eastAsia"/>
          <w:lang w:val="zh-CN"/>
        </w:rPr>
        <w:t>列表样式</w:t>
      </w:r>
      <w:r w:rsidRPr="00FB0765">
        <w:rPr>
          <w:rFonts w:ascii="微软雅黑" w:hAnsi="微软雅黑"/>
          <w:lang w:val="zh-CN"/>
        </w:rPr>
        <w:t>：</w:t>
      </w:r>
    </w:p>
    <w:p w:rsidR="003C4BBF" w:rsidRPr="00FB0765" w:rsidRDefault="003C4BBF" w:rsidP="003C4BBF">
      <w:pPr>
        <w:pStyle w:val="a"/>
        <w:rPr>
          <w:rFonts w:ascii="微软雅黑" w:hAnsi="微软雅黑"/>
        </w:rPr>
      </w:pPr>
      <w:r>
        <w:rPr>
          <w:rFonts w:ascii="微软雅黑" w:hAnsi="微软雅黑" w:hint="eastAsia"/>
        </w:rPr>
        <w:t>第一条</w:t>
      </w:r>
    </w:p>
    <w:p w:rsidR="003C4BBF" w:rsidRPr="00FB0765" w:rsidRDefault="003C4BBF" w:rsidP="003C4BBF">
      <w:pPr>
        <w:pStyle w:val="a"/>
        <w:rPr>
          <w:rFonts w:ascii="微软雅黑" w:hAnsi="微软雅黑"/>
        </w:rPr>
      </w:pPr>
      <w:r>
        <w:rPr>
          <w:rFonts w:ascii="微软雅黑" w:hAnsi="微软雅黑" w:hint="eastAsia"/>
        </w:rPr>
        <w:t>第二条</w:t>
      </w:r>
    </w:p>
    <w:p w:rsidR="00077DFE" w:rsidRPr="00077DFE" w:rsidRDefault="00077DFE" w:rsidP="00077DFE">
      <w:pPr>
        <w:pStyle w:val="a"/>
        <w:rPr>
          <w:rFonts w:ascii="微软雅黑" w:hAnsi="微软雅黑"/>
          <w:lang w:val="zh-CN"/>
        </w:rPr>
      </w:pPr>
      <w:r>
        <w:rPr>
          <w:rFonts w:ascii="微软雅黑" w:hAnsi="微软雅黑" w:hint="eastAsia"/>
          <w:lang w:val="zh-CN"/>
        </w:rPr>
        <w:t>第三条</w:t>
      </w:r>
    </w:p>
    <w:p w:rsidR="00674FCA" w:rsidRPr="00FB0765" w:rsidRDefault="00077DFE" w:rsidP="00FB0765">
      <w:pPr>
        <w:pStyle w:val="1"/>
        <w:spacing w:before="0" w:after="0"/>
        <w:rPr>
          <w:rFonts w:ascii="微软雅黑" w:hAnsi="微软雅黑"/>
        </w:rPr>
      </w:pPr>
      <w:bookmarkStart w:id="9" w:name="_Toc521778046"/>
      <w:r>
        <w:rPr>
          <w:rFonts w:ascii="微软雅黑" w:hAnsi="微软雅黑" w:hint="eastAsia"/>
        </w:rPr>
        <w:t>表格样式</w:t>
      </w:r>
      <w:bookmarkEnd w:id="9"/>
    </w:p>
    <w:p w:rsidR="00674FCA" w:rsidRPr="00FB0765" w:rsidRDefault="004341F4" w:rsidP="00FB0765">
      <w:pPr>
        <w:spacing w:before="100" w:beforeAutospacing="1" w:after="100" w:afterAutospacing="1"/>
        <w:rPr>
          <w:rFonts w:ascii="微软雅黑" w:hAnsi="微软雅黑"/>
        </w:rPr>
      </w:pPr>
      <w:r>
        <w:rPr>
          <w:rFonts w:ascii="微软雅黑" w:hAnsi="微软雅黑" w:hint="eastAsia"/>
          <w:lang w:val="zh-CN"/>
        </w:rPr>
        <w:t>表格样式如下</w:t>
      </w:r>
      <w:r w:rsidR="009D4CC2" w:rsidRPr="00FB0765">
        <w:rPr>
          <w:rFonts w:ascii="微软雅黑" w:hAnsi="微软雅黑"/>
          <w:lang w:val="zh-CN"/>
        </w:rPr>
        <w:t>。</w:t>
      </w:r>
    </w:p>
    <w:tbl>
      <w:tblPr>
        <w:tblStyle w:val="af2"/>
        <w:tblW w:w="5000" w:type="pct"/>
        <w:tblLook w:val="04A0" w:firstRow="1" w:lastRow="0" w:firstColumn="1" w:lastColumn="0" w:noHBand="0" w:noVBand="1"/>
        <w:tblDescription w:val="利益干系人表格"/>
      </w:tblPr>
      <w:tblGrid>
        <w:gridCol w:w="3596"/>
        <w:gridCol w:w="3596"/>
        <w:gridCol w:w="2158"/>
      </w:tblGrid>
      <w:tr w:rsidR="00674FCA" w:rsidRPr="00FB0765" w:rsidTr="00674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74FCA" w:rsidRPr="00FB0765" w:rsidRDefault="009D4CC2" w:rsidP="00FB0765">
            <w:pPr>
              <w:spacing w:before="100" w:beforeAutospacing="1" w:after="100" w:afterAutospacing="1"/>
              <w:rPr>
                <w:rFonts w:ascii="微软雅黑" w:hAnsi="微软雅黑"/>
              </w:rPr>
            </w:pPr>
            <w:r w:rsidRPr="00FB0765">
              <w:rPr>
                <w:rFonts w:ascii="微软雅黑" w:hAnsi="微软雅黑"/>
                <w:lang w:val="zh-CN"/>
              </w:rPr>
              <w:t>姓名</w:t>
            </w:r>
          </w:p>
        </w:tc>
        <w:tc>
          <w:tcPr>
            <w:tcW w:w="1923" w:type="pct"/>
          </w:tcPr>
          <w:p w:rsidR="00674FCA" w:rsidRPr="00FB0765" w:rsidRDefault="009D4CC2" w:rsidP="00FB0765">
            <w:pPr>
              <w:spacing w:before="100" w:beforeAutospacing="1" w:after="100" w:afterAutospacing="1"/>
              <w:rPr>
                <w:rFonts w:ascii="微软雅黑" w:hAnsi="微软雅黑"/>
              </w:rPr>
            </w:pPr>
            <w:r w:rsidRPr="00FB0765">
              <w:rPr>
                <w:rFonts w:ascii="微软雅黑" w:hAnsi="微软雅黑"/>
                <w:lang w:val="zh-CN"/>
              </w:rPr>
              <w:t>标题</w:t>
            </w:r>
          </w:p>
        </w:tc>
        <w:tc>
          <w:tcPr>
            <w:tcW w:w="1155" w:type="pct"/>
          </w:tcPr>
          <w:p w:rsidR="00674FCA" w:rsidRPr="00FB0765" w:rsidRDefault="009D4CC2" w:rsidP="00FB0765">
            <w:pPr>
              <w:spacing w:before="100" w:beforeAutospacing="1" w:after="100" w:afterAutospacing="1"/>
              <w:rPr>
                <w:rFonts w:ascii="微软雅黑" w:hAnsi="微软雅黑"/>
              </w:rPr>
            </w:pPr>
            <w:r w:rsidRPr="00FB0765">
              <w:rPr>
                <w:rFonts w:ascii="微软雅黑" w:hAnsi="微软雅黑"/>
                <w:lang w:val="zh-CN"/>
              </w:rPr>
              <w:t>日期</w:t>
            </w:r>
          </w:p>
        </w:tc>
      </w:tr>
      <w:tr w:rsidR="00674FCA" w:rsidRPr="00FB0765" w:rsidTr="00674FCA">
        <w:tc>
          <w:tcPr>
            <w:tcW w:w="1923" w:type="pct"/>
          </w:tcPr>
          <w:p w:rsidR="00674FCA" w:rsidRPr="00FB0765" w:rsidRDefault="00674FCA" w:rsidP="00FB0765">
            <w:pPr>
              <w:spacing w:before="100" w:beforeAutospacing="1" w:after="100" w:afterAutospacing="1"/>
              <w:rPr>
                <w:rFonts w:ascii="微软雅黑" w:hAnsi="微软雅黑"/>
              </w:rPr>
            </w:pPr>
          </w:p>
        </w:tc>
        <w:tc>
          <w:tcPr>
            <w:tcW w:w="1923" w:type="pct"/>
          </w:tcPr>
          <w:p w:rsidR="00674FCA" w:rsidRPr="00FB0765" w:rsidRDefault="00674FCA" w:rsidP="00FB0765">
            <w:pPr>
              <w:spacing w:before="100" w:beforeAutospacing="1" w:after="100" w:afterAutospacing="1"/>
              <w:rPr>
                <w:rFonts w:ascii="微软雅黑" w:hAnsi="微软雅黑"/>
              </w:rPr>
            </w:pPr>
          </w:p>
        </w:tc>
        <w:tc>
          <w:tcPr>
            <w:tcW w:w="1155" w:type="pct"/>
          </w:tcPr>
          <w:p w:rsidR="00674FCA" w:rsidRPr="00FB0765" w:rsidRDefault="00674FCA" w:rsidP="00FB0765">
            <w:pPr>
              <w:spacing w:before="100" w:beforeAutospacing="1" w:after="100" w:afterAutospacing="1"/>
              <w:rPr>
                <w:rFonts w:ascii="微软雅黑" w:hAnsi="微软雅黑"/>
              </w:rPr>
            </w:pPr>
          </w:p>
        </w:tc>
      </w:tr>
      <w:tr w:rsidR="00674FCA" w:rsidRPr="00FB0765" w:rsidTr="00674FCA">
        <w:tc>
          <w:tcPr>
            <w:tcW w:w="1923" w:type="pct"/>
          </w:tcPr>
          <w:p w:rsidR="00674FCA" w:rsidRPr="00FB0765" w:rsidRDefault="00674FCA" w:rsidP="00FB0765">
            <w:pPr>
              <w:spacing w:before="100" w:beforeAutospacing="1" w:after="100" w:afterAutospacing="1"/>
              <w:rPr>
                <w:rFonts w:ascii="微软雅黑" w:hAnsi="微软雅黑"/>
              </w:rPr>
            </w:pPr>
          </w:p>
        </w:tc>
        <w:tc>
          <w:tcPr>
            <w:tcW w:w="1923" w:type="pct"/>
          </w:tcPr>
          <w:p w:rsidR="00674FCA" w:rsidRPr="00FB0765" w:rsidRDefault="00674FCA" w:rsidP="00FB0765">
            <w:pPr>
              <w:spacing w:before="100" w:beforeAutospacing="1" w:after="100" w:afterAutospacing="1"/>
              <w:rPr>
                <w:rFonts w:ascii="微软雅黑" w:hAnsi="微软雅黑"/>
              </w:rPr>
            </w:pPr>
          </w:p>
        </w:tc>
        <w:tc>
          <w:tcPr>
            <w:tcW w:w="1155" w:type="pct"/>
          </w:tcPr>
          <w:p w:rsidR="00674FCA" w:rsidRPr="00FB0765" w:rsidRDefault="00674FCA" w:rsidP="00FB0765">
            <w:pPr>
              <w:spacing w:before="100" w:beforeAutospacing="1" w:after="100" w:afterAutospacing="1"/>
              <w:rPr>
                <w:rFonts w:ascii="微软雅黑" w:hAnsi="微软雅黑"/>
              </w:rPr>
            </w:pPr>
          </w:p>
        </w:tc>
      </w:tr>
      <w:tr w:rsidR="00674FCA" w:rsidRPr="00FB0765" w:rsidTr="00674FCA">
        <w:tc>
          <w:tcPr>
            <w:tcW w:w="1923" w:type="pct"/>
          </w:tcPr>
          <w:p w:rsidR="00674FCA" w:rsidRPr="00FB0765" w:rsidRDefault="00674FCA" w:rsidP="00FB0765">
            <w:pPr>
              <w:spacing w:before="100" w:beforeAutospacing="1" w:after="100" w:afterAutospacing="1"/>
              <w:rPr>
                <w:rFonts w:ascii="微软雅黑" w:hAnsi="微软雅黑"/>
              </w:rPr>
            </w:pPr>
          </w:p>
        </w:tc>
        <w:tc>
          <w:tcPr>
            <w:tcW w:w="1923" w:type="pct"/>
          </w:tcPr>
          <w:p w:rsidR="00674FCA" w:rsidRPr="00FB0765" w:rsidRDefault="00674FCA" w:rsidP="00FB0765">
            <w:pPr>
              <w:spacing w:before="100" w:beforeAutospacing="1" w:after="100" w:afterAutospacing="1"/>
              <w:rPr>
                <w:rFonts w:ascii="微软雅黑" w:hAnsi="微软雅黑"/>
              </w:rPr>
            </w:pPr>
          </w:p>
        </w:tc>
        <w:tc>
          <w:tcPr>
            <w:tcW w:w="1155" w:type="pct"/>
          </w:tcPr>
          <w:p w:rsidR="00674FCA" w:rsidRPr="00FB0765" w:rsidRDefault="00674FCA" w:rsidP="00FB0765">
            <w:pPr>
              <w:spacing w:before="100" w:beforeAutospacing="1" w:after="100" w:afterAutospacing="1"/>
              <w:rPr>
                <w:rFonts w:ascii="微软雅黑" w:hAnsi="微软雅黑"/>
              </w:rPr>
            </w:pPr>
          </w:p>
        </w:tc>
      </w:tr>
    </w:tbl>
    <w:p w:rsidR="00674FCA" w:rsidRPr="00FB0765" w:rsidRDefault="00674FCA" w:rsidP="00FB0765">
      <w:pPr>
        <w:spacing w:after="0"/>
        <w:rPr>
          <w:rFonts w:ascii="微软雅黑" w:hAnsi="微软雅黑"/>
        </w:rPr>
      </w:pPr>
    </w:p>
    <w:p w:rsidR="00674FCA" w:rsidRPr="00FB0765" w:rsidRDefault="00674FCA">
      <w:pPr>
        <w:rPr>
          <w:rFonts w:ascii="微软雅黑" w:hAnsi="微软雅黑"/>
        </w:rPr>
      </w:pPr>
    </w:p>
    <w:sectPr w:rsidR="00674FCA" w:rsidRPr="00FB0765" w:rsidSect="001F4E55">
      <w:footerReference w:type="default" r:id="rId25"/>
      <w:footerReference w:type="first" r:id="rId26"/>
      <w:pgSz w:w="12240" w:h="15840" w:code="1"/>
      <w:pgMar w:top="1440" w:right="1440" w:bottom="1440" w:left="1440" w:header="720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D9A" w:rsidRDefault="00C01D9A">
      <w:pPr>
        <w:spacing w:after="0" w:line="240" w:lineRule="auto"/>
      </w:pPr>
      <w:r>
        <w:separator/>
      </w:r>
    </w:p>
  </w:endnote>
  <w:endnote w:type="continuationSeparator" w:id="0">
    <w:p w:rsidR="00C01D9A" w:rsidRDefault="00C01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86A" w:rsidRDefault="0018286A">
    <w:pPr>
      <w:pStyle w:val="af"/>
    </w:pPr>
  </w:p>
  <w:p w:rsidR="0018286A" w:rsidRDefault="0018286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E55" w:rsidRDefault="001F4E55">
    <w:pPr>
      <w:pStyle w:val="af"/>
    </w:pPr>
  </w:p>
  <w:p w:rsidR="001F4E55" w:rsidRDefault="001F4E55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5865116"/>
      <w:docPartObj>
        <w:docPartGallery w:val="Page Numbers (Bottom of Page)"/>
        <w:docPartUnique/>
      </w:docPartObj>
    </w:sdtPr>
    <w:sdtContent>
      <w:p w:rsidR="000C4254" w:rsidRDefault="000C4254">
        <w:pPr>
          <w:pStyle w:val="af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0C4254" w:rsidRDefault="000C425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7495957"/>
      <w:docPartObj>
        <w:docPartGallery w:val="Page Numbers (Bottom of Page)"/>
        <w:docPartUnique/>
      </w:docPartObj>
    </w:sdtPr>
    <w:sdtContent>
      <w:p w:rsidR="00E24415" w:rsidRDefault="00E24415">
        <w:pPr>
          <w:pStyle w:val="af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E24415" w:rsidRDefault="00E2441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D9A" w:rsidRDefault="00C01D9A">
      <w:pPr>
        <w:spacing w:after="0" w:line="240" w:lineRule="auto"/>
      </w:pPr>
      <w:r>
        <w:separator/>
      </w:r>
    </w:p>
  </w:footnote>
  <w:footnote w:type="continuationSeparator" w:id="0">
    <w:p w:rsidR="00C01D9A" w:rsidRDefault="00C01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790" w:rsidRPr="00463790" w:rsidRDefault="00744724" w:rsidP="00463790">
    <w:pPr>
      <w:pStyle w:val="ad"/>
      <w:pBdr>
        <w:bottom w:val="single" w:sz="4" w:space="1" w:color="auto"/>
      </w:pBdr>
      <w:jc w:val="right"/>
      <w:rPr>
        <w:rFonts w:ascii="微软雅黑" w:hAnsi="微软雅黑" w:hint="eastAsia"/>
        <w:sz w:val="20"/>
      </w:rPr>
    </w:pPr>
    <w:r>
      <w:rPr>
        <w:rFonts w:ascii="微软雅黑" w:hAnsi="微软雅黑"/>
        <w:noProof/>
        <w:sz w:val="20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35492</wp:posOffset>
              </wp:positionV>
              <wp:extent cx="379896" cy="372237"/>
              <wp:effectExtent l="0" t="0" r="1270" b="8890"/>
              <wp:wrapNone/>
              <wp:docPr id="11" name="组合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9896" cy="372237"/>
                        <a:chOff x="0" y="0"/>
                        <a:chExt cx="432905" cy="423545"/>
                      </a:xfrm>
                    </wpg:grpSpPr>
                    <wps:wsp>
                      <wps:cNvPr id="3" name="矩形 3"/>
                      <wps:cNvSpPr/>
                      <wps:spPr>
                        <a:xfrm>
                          <a:off x="0" y="0"/>
                          <a:ext cx="432905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" name="组合 2"/>
                      <wpg:cNvGrpSpPr/>
                      <wpg:grpSpPr>
                        <a:xfrm>
                          <a:off x="39757" y="35339"/>
                          <a:ext cx="361889" cy="359997"/>
                          <a:chOff x="0" y="0"/>
                          <a:chExt cx="361889" cy="359997"/>
                        </a:xfrm>
                      </wpg:grpSpPr>
                      <wps:wsp>
                        <wps:cNvPr id="4" name="Freeform 5">
                          <a:extLst>
                            <a:ext uri="{FF2B5EF4-FFF2-40B4-BE49-F238E27FC236}">
                              <a16:creationId xmlns:a16="http://schemas.microsoft.com/office/drawing/2014/main" id="{395BB848-DF36-42D2-9C8B-EC6BDE1C2A70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417" y="0"/>
                            <a:ext cx="357472" cy="359997"/>
                          </a:xfrm>
                          <a:custGeom>
                            <a:avLst/>
                            <a:gdLst>
                              <a:gd name="T0" fmla="*/ 228 w 471"/>
                              <a:gd name="T1" fmla="*/ 474 h 474"/>
                              <a:gd name="T2" fmla="*/ 128 w 471"/>
                              <a:gd name="T3" fmla="*/ 450 h 474"/>
                              <a:gd name="T4" fmla="*/ 122 w 471"/>
                              <a:gd name="T5" fmla="*/ 268 h 474"/>
                              <a:gd name="T6" fmla="*/ 184 w 471"/>
                              <a:gd name="T7" fmla="*/ 260 h 474"/>
                              <a:gd name="T8" fmla="*/ 175 w 471"/>
                              <a:gd name="T9" fmla="*/ 197 h 474"/>
                              <a:gd name="T10" fmla="*/ 122 w 471"/>
                              <a:gd name="T11" fmla="*/ 191 h 474"/>
                              <a:gd name="T12" fmla="*/ 142 w 471"/>
                              <a:gd name="T13" fmla="*/ 129 h 474"/>
                              <a:gd name="T14" fmla="*/ 185 w 471"/>
                              <a:gd name="T15" fmla="*/ 129 h 474"/>
                              <a:gd name="T16" fmla="*/ 128 w 471"/>
                              <a:gd name="T17" fmla="*/ 69 h 474"/>
                              <a:gd name="T18" fmla="*/ 56 w 471"/>
                              <a:gd name="T19" fmla="*/ 190 h 474"/>
                              <a:gd name="T20" fmla="*/ 6 w 471"/>
                              <a:gd name="T21" fmla="*/ 197 h 474"/>
                              <a:gd name="T22" fmla="*/ 229 w 471"/>
                              <a:gd name="T23" fmla="*/ 2 h 474"/>
                              <a:gd name="T24" fmla="*/ 415 w 471"/>
                              <a:gd name="T25" fmla="*/ 386 h 474"/>
                              <a:gd name="T26" fmla="*/ 342 w 471"/>
                              <a:gd name="T27" fmla="*/ 435 h 474"/>
                              <a:gd name="T28" fmla="*/ 252 w 471"/>
                              <a:gd name="T29" fmla="*/ 260 h 474"/>
                              <a:gd name="T30" fmla="*/ 183 w 471"/>
                              <a:gd name="T31" fmla="*/ 414 h 474"/>
                              <a:gd name="T32" fmla="*/ 187 w 471"/>
                              <a:gd name="T33" fmla="*/ 448 h 474"/>
                              <a:gd name="T34" fmla="*/ 207 w 471"/>
                              <a:gd name="T35" fmla="*/ 445 h 474"/>
                              <a:gd name="T36" fmla="*/ 209 w 471"/>
                              <a:gd name="T37" fmla="*/ 331 h 474"/>
                              <a:gd name="T38" fmla="*/ 317 w 471"/>
                              <a:gd name="T39" fmla="*/ 339 h 474"/>
                              <a:gd name="T40" fmla="*/ 317 w 471"/>
                              <a:gd name="T41" fmla="*/ 448 h 474"/>
                              <a:gd name="T42" fmla="*/ 273 w 471"/>
                              <a:gd name="T43" fmla="*/ 470 h 474"/>
                              <a:gd name="T44" fmla="*/ 310 w 471"/>
                              <a:gd name="T45" fmla="*/ 389 h 474"/>
                              <a:gd name="T46" fmla="*/ 260 w 471"/>
                              <a:gd name="T47" fmla="*/ 291 h 474"/>
                              <a:gd name="T48" fmla="*/ 215 w 471"/>
                              <a:gd name="T49" fmla="*/ 430 h 474"/>
                              <a:gd name="T50" fmla="*/ 240 w 471"/>
                              <a:gd name="T51" fmla="*/ 441 h 474"/>
                              <a:gd name="T52" fmla="*/ 240 w 471"/>
                              <a:gd name="T53" fmla="*/ 338 h 474"/>
                              <a:gd name="T54" fmla="*/ 284 w 471"/>
                              <a:gd name="T55" fmla="*/ 341 h 474"/>
                              <a:gd name="T56" fmla="*/ 292 w 471"/>
                              <a:gd name="T57" fmla="*/ 448 h 474"/>
                              <a:gd name="T58" fmla="*/ 310 w 471"/>
                              <a:gd name="T59" fmla="*/ 442 h 474"/>
                              <a:gd name="T60" fmla="*/ 406 w 471"/>
                              <a:gd name="T61" fmla="*/ 99 h 474"/>
                              <a:gd name="T62" fmla="*/ 344 w 471"/>
                              <a:gd name="T63" fmla="*/ 98 h 474"/>
                              <a:gd name="T64" fmla="*/ 406 w 471"/>
                              <a:gd name="T65" fmla="*/ 99 h 4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1" h="474">
                                <a:moveTo>
                                  <a:pt x="235" y="474"/>
                                </a:moveTo>
                                <a:cubicBezTo>
                                  <a:pt x="233" y="474"/>
                                  <a:pt x="231" y="474"/>
                                  <a:pt x="228" y="474"/>
                                </a:cubicBezTo>
                                <a:cubicBezTo>
                                  <a:pt x="226" y="474"/>
                                  <a:pt x="224" y="474"/>
                                  <a:pt x="222" y="473"/>
                                </a:cubicBezTo>
                                <a:cubicBezTo>
                                  <a:pt x="189" y="472"/>
                                  <a:pt x="158" y="464"/>
                                  <a:pt x="128" y="450"/>
                                </a:cubicBezTo>
                                <a:cubicBezTo>
                                  <a:pt x="123" y="448"/>
                                  <a:pt x="122" y="445"/>
                                  <a:pt x="122" y="440"/>
                                </a:cubicBezTo>
                                <a:cubicBezTo>
                                  <a:pt x="122" y="382"/>
                                  <a:pt x="122" y="325"/>
                                  <a:pt x="122" y="268"/>
                                </a:cubicBezTo>
                                <a:cubicBezTo>
                                  <a:pt x="122" y="265"/>
                                  <a:pt x="122" y="263"/>
                                  <a:pt x="122" y="260"/>
                                </a:cubicBezTo>
                                <a:cubicBezTo>
                                  <a:pt x="143" y="260"/>
                                  <a:pt x="164" y="260"/>
                                  <a:pt x="184" y="260"/>
                                </a:cubicBezTo>
                                <a:cubicBezTo>
                                  <a:pt x="184" y="239"/>
                                  <a:pt x="184" y="219"/>
                                  <a:pt x="184" y="198"/>
                                </a:cubicBezTo>
                                <a:cubicBezTo>
                                  <a:pt x="181" y="198"/>
                                  <a:pt x="178" y="197"/>
                                  <a:pt x="175" y="197"/>
                                </a:cubicBezTo>
                                <a:cubicBezTo>
                                  <a:pt x="160" y="197"/>
                                  <a:pt x="144" y="197"/>
                                  <a:pt x="129" y="197"/>
                                </a:cubicBezTo>
                                <a:cubicBezTo>
                                  <a:pt x="124" y="198"/>
                                  <a:pt x="121" y="196"/>
                                  <a:pt x="122" y="191"/>
                                </a:cubicBezTo>
                                <a:cubicBezTo>
                                  <a:pt x="122" y="177"/>
                                  <a:pt x="122" y="163"/>
                                  <a:pt x="122" y="149"/>
                                </a:cubicBezTo>
                                <a:cubicBezTo>
                                  <a:pt x="122" y="135"/>
                                  <a:pt x="128" y="129"/>
                                  <a:pt x="142" y="129"/>
                                </a:cubicBezTo>
                                <a:cubicBezTo>
                                  <a:pt x="151" y="129"/>
                                  <a:pt x="159" y="129"/>
                                  <a:pt x="168" y="129"/>
                                </a:cubicBezTo>
                                <a:cubicBezTo>
                                  <a:pt x="173" y="129"/>
                                  <a:pt x="179" y="129"/>
                                  <a:pt x="185" y="129"/>
                                </a:cubicBezTo>
                                <a:cubicBezTo>
                                  <a:pt x="185" y="108"/>
                                  <a:pt x="185" y="88"/>
                                  <a:pt x="185" y="69"/>
                                </a:cubicBezTo>
                                <a:cubicBezTo>
                                  <a:pt x="166" y="69"/>
                                  <a:pt x="147" y="68"/>
                                  <a:pt x="128" y="69"/>
                                </a:cubicBezTo>
                                <a:cubicBezTo>
                                  <a:pt x="89" y="71"/>
                                  <a:pt x="60" y="101"/>
                                  <a:pt x="57" y="140"/>
                                </a:cubicBezTo>
                                <a:cubicBezTo>
                                  <a:pt x="56" y="156"/>
                                  <a:pt x="56" y="173"/>
                                  <a:pt x="56" y="190"/>
                                </a:cubicBezTo>
                                <a:cubicBezTo>
                                  <a:pt x="56" y="196"/>
                                  <a:pt x="55" y="198"/>
                                  <a:pt x="49" y="198"/>
                                </a:cubicBezTo>
                                <a:cubicBezTo>
                                  <a:pt x="35" y="197"/>
                                  <a:pt x="20" y="197"/>
                                  <a:pt x="6" y="197"/>
                                </a:cubicBezTo>
                                <a:cubicBezTo>
                                  <a:pt x="4" y="197"/>
                                  <a:pt x="2" y="197"/>
                                  <a:pt x="0" y="197"/>
                                </a:cubicBezTo>
                                <a:cubicBezTo>
                                  <a:pt x="13" y="103"/>
                                  <a:pt x="99" y="4"/>
                                  <a:pt x="229" y="2"/>
                                </a:cubicBezTo>
                                <a:cubicBezTo>
                                  <a:pt x="352" y="0"/>
                                  <a:pt x="457" y="96"/>
                                  <a:pt x="466" y="220"/>
                                </a:cubicBezTo>
                                <a:cubicBezTo>
                                  <a:pt x="471" y="282"/>
                                  <a:pt x="454" y="337"/>
                                  <a:pt x="415" y="386"/>
                                </a:cubicBezTo>
                                <a:cubicBezTo>
                                  <a:pt x="395" y="411"/>
                                  <a:pt x="371" y="431"/>
                                  <a:pt x="342" y="446"/>
                                </a:cubicBezTo>
                                <a:cubicBezTo>
                                  <a:pt x="342" y="441"/>
                                  <a:pt x="342" y="438"/>
                                  <a:pt x="342" y="435"/>
                                </a:cubicBezTo>
                                <a:cubicBezTo>
                                  <a:pt x="341" y="399"/>
                                  <a:pt x="343" y="364"/>
                                  <a:pt x="340" y="329"/>
                                </a:cubicBezTo>
                                <a:cubicBezTo>
                                  <a:pt x="338" y="287"/>
                                  <a:pt x="299" y="253"/>
                                  <a:pt x="252" y="260"/>
                                </a:cubicBezTo>
                                <a:cubicBezTo>
                                  <a:pt x="210" y="266"/>
                                  <a:pt x="183" y="299"/>
                                  <a:pt x="183" y="341"/>
                                </a:cubicBezTo>
                                <a:cubicBezTo>
                                  <a:pt x="183" y="365"/>
                                  <a:pt x="183" y="389"/>
                                  <a:pt x="183" y="414"/>
                                </a:cubicBezTo>
                                <a:cubicBezTo>
                                  <a:pt x="183" y="423"/>
                                  <a:pt x="183" y="433"/>
                                  <a:pt x="183" y="442"/>
                                </a:cubicBezTo>
                                <a:cubicBezTo>
                                  <a:pt x="183" y="444"/>
                                  <a:pt x="185" y="447"/>
                                  <a:pt x="187" y="448"/>
                                </a:cubicBezTo>
                                <a:cubicBezTo>
                                  <a:pt x="193" y="448"/>
                                  <a:pt x="200" y="448"/>
                                  <a:pt x="207" y="448"/>
                                </a:cubicBezTo>
                                <a:cubicBezTo>
                                  <a:pt x="207" y="446"/>
                                  <a:pt x="207" y="445"/>
                                  <a:pt x="207" y="445"/>
                                </a:cubicBezTo>
                                <a:cubicBezTo>
                                  <a:pt x="207" y="418"/>
                                  <a:pt x="207" y="391"/>
                                  <a:pt x="207" y="364"/>
                                </a:cubicBezTo>
                                <a:cubicBezTo>
                                  <a:pt x="207" y="353"/>
                                  <a:pt x="207" y="342"/>
                                  <a:pt x="209" y="331"/>
                                </a:cubicBezTo>
                                <a:cubicBezTo>
                                  <a:pt x="213" y="296"/>
                                  <a:pt x="249" y="275"/>
                                  <a:pt x="281" y="287"/>
                                </a:cubicBezTo>
                                <a:cubicBezTo>
                                  <a:pt x="303" y="295"/>
                                  <a:pt x="317" y="316"/>
                                  <a:pt x="317" y="339"/>
                                </a:cubicBezTo>
                                <a:cubicBezTo>
                                  <a:pt x="317" y="373"/>
                                  <a:pt x="317" y="406"/>
                                  <a:pt x="317" y="439"/>
                                </a:cubicBezTo>
                                <a:cubicBezTo>
                                  <a:pt x="317" y="442"/>
                                  <a:pt x="317" y="445"/>
                                  <a:pt x="317" y="448"/>
                                </a:cubicBezTo>
                                <a:cubicBezTo>
                                  <a:pt x="324" y="448"/>
                                  <a:pt x="330" y="448"/>
                                  <a:pt x="336" y="448"/>
                                </a:cubicBezTo>
                                <a:cubicBezTo>
                                  <a:pt x="316" y="459"/>
                                  <a:pt x="295" y="466"/>
                                  <a:pt x="273" y="470"/>
                                </a:cubicBezTo>
                                <a:cubicBezTo>
                                  <a:pt x="260" y="472"/>
                                  <a:pt x="248" y="473"/>
                                  <a:pt x="235" y="474"/>
                                </a:cubicBezTo>
                                <a:close/>
                                <a:moveTo>
                                  <a:pt x="310" y="389"/>
                                </a:moveTo>
                                <a:cubicBezTo>
                                  <a:pt x="310" y="371"/>
                                  <a:pt x="310" y="354"/>
                                  <a:pt x="310" y="336"/>
                                </a:cubicBezTo>
                                <a:cubicBezTo>
                                  <a:pt x="309" y="310"/>
                                  <a:pt x="287" y="289"/>
                                  <a:pt x="260" y="291"/>
                                </a:cubicBezTo>
                                <a:cubicBezTo>
                                  <a:pt x="233" y="292"/>
                                  <a:pt x="215" y="313"/>
                                  <a:pt x="215" y="340"/>
                                </a:cubicBezTo>
                                <a:cubicBezTo>
                                  <a:pt x="215" y="370"/>
                                  <a:pt x="215" y="400"/>
                                  <a:pt x="215" y="430"/>
                                </a:cubicBezTo>
                                <a:cubicBezTo>
                                  <a:pt x="215" y="448"/>
                                  <a:pt x="215" y="448"/>
                                  <a:pt x="233" y="448"/>
                                </a:cubicBezTo>
                                <a:cubicBezTo>
                                  <a:pt x="239" y="448"/>
                                  <a:pt x="240" y="446"/>
                                  <a:pt x="240" y="441"/>
                                </a:cubicBezTo>
                                <a:cubicBezTo>
                                  <a:pt x="240" y="422"/>
                                  <a:pt x="240" y="402"/>
                                  <a:pt x="240" y="383"/>
                                </a:cubicBezTo>
                                <a:cubicBezTo>
                                  <a:pt x="240" y="368"/>
                                  <a:pt x="240" y="353"/>
                                  <a:pt x="240" y="338"/>
                                </a:cubicBezTo>
                                <a:cubicBezTo>
                                  <a:pt x="241" y="325"/>
                                  <a:pt x="251" y="315"/>
                                  <a:pt x="263" y="316"/>
                                </a:cubicBezTo>
                                <a:cubicBezTo>
                                  <a:pt x="273" y="317"/>
                                  <a:pt x="285" y="324"/>
                                  <a:pt x="284" y="341"/>
                                </a:cubicBezTo>
                                <a:cubicBezTo>
                                  <a:pt x="284" y="374"/>
                                  <a:pt x="284" y="407"/>
                                  <a:pt x="284" y="440"/>
                                </a:cubicBezTo>
                                <a:cubicBezTo>
                                  <a:pt x="284" y="446"/>
                                  <a:pt x="286" y="449"/>
                                  <a:pt x="292" y="448"/>
                                </a:cubicBezTo>
                                <a:cubicBezTo>
                                  <a:pt x="296" y="448"/>
                                  <a:pt x="300" y="448"/>
                                  <a:pt x="304" y="448"/>
                                </a:cubicBezTo>
                                <a:cubicBezTo>
                                  <a:pt x="309" y="448"/>
                                  <a:pt x="310" y="446"/>
                                  <a:pt x="310" y="442"/>
                                </a:cubicBezTo>
                                <a:cubicBezTo>
                                  <a:pt x="310" y="424"/>
                                  <a:pt x="310" y="406"/>
                                  <a:pt x="310" y="389"/>
                                </a:cubicBezTo>
                                <a:close/>
                                <a:moveTo>
                                  <a:pt x="406" y="99"/>
                                </a:moveTo>
                                <a:cubicBezTo>
                                  <a:pt x="406" y="81"/>
                                  <a:pt x="392" y="67"/>
                                  <a:pt x="375" y="67"/>
                                </a:cubicBezTo>
                                <a:cubicBezTo>
                                  <a:pt x="358" y="67"/>
                                  <a:pt x="344" y="81"/>
                                  <a:pt x="344" y="98"/>
                                </a:cubicBezTo>
                                <a:cubicBezTo>
                                  <a:pt x="344" y="116"/>
                                  <a:pt x="357" y="129"/>
                                  <a:pt x="375" y="129"/>
                                </a:cubicBezTo>
                                <a:cubicBezTo>
                                  <a:pt x="393" y="129"/>
                                  <a:pt x="406" y="116"/>
                                  <a:pt x="40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5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9">
                          <a:extLst>
                            <a:ext uri="{FF2B5EF4-FFF2-40B4-BE49-F238E27FC236}">
                              <a16:creationId xmlns:a16="http://schemas.microsoft.com/office/drawing/2014/main" id="{9BA04925-F200-43AC-9714-23B1B44D6A5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194365"/>
                            <a:ext cx="45505" cy="103171"/>
                          </a:xfrm>
                          <a:custGeom>
                            <a:avLst/>
                            <a:gdLst>
                              <a:gd name="T0" fmla="*/ 60 w 60"/>
                              <a:gd name="T1" fmla="*/ 136 h 136"/>
                              <a:gd name="T2" fmla="*/ 0 w 60"/>
                              <a:gd name="T3" fmla="*/ 0 h 136"/>
                              <a:gd name="T4" fmla="*/ 60 w 60"/>
                              <a:gd name="T5" fmla="*/ 0 h 136"/>
                              <a:gd name="T6" fmla="*/ 60 w 60"/>
                              <a:gd name="T7" fmla="*/ 136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0" h="136">
                                <a:moveTo>
                                  <a:pt x="60" y="136"/>
                                </a:moveTo>
                                <a:cubicBezTo>
                                  <a:pt x="25" y="96"/>
                                  <a:pt x="6" y="52"/>
                                  <a:pt x="0" y="0"/>
                                </a:cubicBezTo>
                                <a:cubicBezTo>
                                  <a:pt x="20" y="0"/>
                                  <a:pt x="40" y="0"/>
                                  <a:pt x="60" y="0"/>
                                </a:cubicBezTo>
                                <a:cubicBezTo>
                                  <a:pt x="60" y="45"/>
                                  <a:pt x="60" y="89"/>
                                  <a:pt x="60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5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6F682A" id="组合 11" o:spid="_x0000_s1026" style="position:absolute;left:0;text-align:left;margin-left:-1.35pt;margin-top:2.8pt;width:29.9pt;height:29.3pt;z-index:251662336;mso-width-relative:margin;mso-height-relative:margin" coordsize="432905,42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dfhlw0AALw8AAAOAAAAZHJzL2Uyb0RvYy54bWzsW82O47gRvgfIOwg+BuhtiaRsq7E9i/5d&#10;LDDZHWQm2LPalttGbMuR1dMzu9hbDjnmDQLklmcI8jiLvEa+Ios0qZam6c7mB8HOoccul6pYH4tV&#10;xSL1+RcfNuvkfdXsV/X2fJR9lo6Sajur56vt/fnot+9uT6ajZN+W23m5rrfV+ehjtR998eqXv/j8&#10;cXdWiXpZr+dVk0DIdn/2uDsfLdt2d3Z6up8tq025/6zeVVv8uKibTdnia3N/Om/KR0jfrE9Fmo5P&#10;H+tmvmvqWbXfg3ptfhy90vIXi2rWfrNY7Ks2WZ+PMLZW/2303zv6e/rq8/Lsvil3y9WMh1G+YBSb&#10;crWFUifqumzL5KFZPRG1Wc2ael8v2s9m9ea0XixWs0rbAGuytGPNl039sNO23J893u8cTIC2g9OL&#10;xc6+fv+mSVZzzF02SrblBnP0j7/94cc//TEBAeg87u7PwPRls3u7e9Mw4d58I4M/LJoN/Q9Tkg8a&#10;148O1+pDm8xAlJNiWoxHyQw/yYkQcmJwny0xOU+emi1v+DklRZHm5jklZK5yeu7UKj2lsbmhPO7g&#10;QfsDSPt/DaS3y3JXaez3ZD+DJB1Gf/7rj3//SyINRJrF4bM/2wOqWHCeMbI82zX79suq3iT04XzU&#10;wKe1q5XvX+9bg4dlIZ37er2a367Wa/2F1lF1tW6S9yVWwN29nlMgGHCtt8S7rekpI5AogNdaoj+1&#10;H9cV8a23v6kWcBlMrNAD0Yv1oKSczaptm5mfluW8MrrzFP94/twTeja1QJK8gH4nmwWEBljZZpTM&#10;T49Weq27h9NPDcw87J7Qmutt6x7erLZ10ydgDatYs+G3IBloCKW7ev4RvtLUJtLsd7PbFabtdblv&#10;35QNQguCEMJl+w3+LNb14/mo5k+jZFk33/XRiR/OjF9HySNC1flo//uHsqlGyfqrLdy8yJSi2Ka/&#10;qHwi8KXxf7nzf9k+bK5q+AKWO0anPxJ/u7YfF029+RZR9YK04qdyO4Pu89GsbeyXq9aEUMTlWXVx&#10;odkQz3Zl+3r7djcj4YQqueW7D9+WzY59t0VE+Lq2S6s867iw4aUnt/XFQ1svVtq/D7gy3ljmJjDp&#10;xe9iFK9R4daoiWPCrNGjwpgsJvlklFC8yqUsSAJ8zIazcTadFhzO8qIoIsOZ7H3uvxnOlIXqtqkq&#10;SrJJricOliK2WJt1Hvv+9lZc5je36uQWn05UeqlOLm9UcXIr5PRGTG6vhBz/QE9n47NZU5UtKoKv&#10;5janZuO4cMzZnbKhOtVZVSen72WRX15O1fTk+laOT5S4FifF1fTy5OZqfHl9k12Ji0n6Ay9OjF7H&#10;FWuFDmQ6hpOruFhN5u13r+vZ7/bJtr6Zr9o39WrbYkGZVR6w0heK6snd46/rOZJkCf/UWHUSoFKZ&#10;cRyuLZzT5BM1gWvqHOicxk1+eTZ7MGGehmXXBeqJOU/E/Zyz8zssycVmjVDyq9NEiGnymKiJHjFx&#10;WyasbsekJipZgkkZNz4wYTiOKRuShJTnmFSe9kuCIzmmTIj+MSGTOyYxnvZLQpngmLKp6pcEhB2T&#10;GA+MCZWnY8omeb8kLOMDUzHpH1PmQz5oHhVQnqxsQFYAuhqAKvNRz0QxICuAfTpgYubjPiwrAH7I&#10;Gci3nY3joWH5yOfjfuCzEPmBOaRUdtDXL0mEuA/MofBxF0C0d9kIH3fRj7rwUVfZAOrCR11OxwOy&#10;fNTlkDcIH3Ul8wFZPuwiH/As4eM+uHakj3s2lf1oSR95lQ1EGekjn00nA7J85JUaiA7Sx16kQ7J8&#10;7JUawEv62It0wCOwVzl4oJQDq1r62MtsaFw+9igr+ueRajnn84OyVID9EF7Kx15MBuZRBdhPBtai&#10;8rGXWdo/j9ijeaOfDtkYYI8I3rsalY+9KAawVz72Ymg9Kh97JQdszH3shRoYVx5iPzCuPMB+UJaP&#10;vZQDfp/72IuhtJgH2KuhcQXYFwNxgspf54WD6zH3sR/0iTzAHlGutxoZ+9irdCBvjH3siwH3GvvQ&#10;SzVQRYx96IsB5Mc+8sOj8pH3R4UCz5Vw5dJs2FHrfdhyWYdP2GChoWN2rLt6T/0QqvGw93hnt5vg&#10;orJwgBnGErPuRUDfp5lhDjHbTsqnmeEpxKz3N89KhisQs94sPctMJRVxmybT8+xsI+oiswH/9Lgz&#10;thKlTxQ724nqJoqdLUUJE8NONQyZijolip1NRSkSxc6mot6IYmdTUVJEsbOpqBpi2KlsIFNRGESx&#10;W8+NM5WSv5YeZyrld80eZyqlcM0eZyplaWJHHo4xlRKxZo8zlXKtZo8zVbGpSJhRg2FTkRNj2Ckp&#10;0mCQ9qLY2dQ8zlRKbVp6nKk5m4r8FDUYNhUpKIadchANBlkmip1NRSaJYmdTx4GpJvhxPqDubves&#10;ohklOKu4IxXoqZUtpRH7MUEHkbb/yZL+V7ojsUFL8V2tOVrKJuica6u4AwB9B47Zw91qdll9F/Ij&#10;MQIF1zHYsRio6SELA/FBeigz/MaihJnFrgbaWvVpMDCriYM5GHWfhowadFqUbv8BN21DRgULkZHW&#10;DZyGbG2Aq/NEPq+B9ookCvVnIIoHaw4rnGLaf2ruYzSYZ+Q0tIFFSRPyuxrQWTnCBqNBGI98KkoD&#10;/pR8hA20t4Dd2GkGKFFZ1UOeBmRaGc/Pg33Gtml5pi3ZZGlnA5Oz4giUpsbx+RknamJ8KbP9X1Y8&#10;MauNyXE2cNzpiuI00CXTHh7gHaWBl1bXBmqeaFHjYHrYxbLCxcHn58E+M9GR2aFkySZGPiEfclC8&#10;BsSzYMXxPJgixWnglIuOV/x6oJ0dwdERRRuYHjJWmkeOm2nEMO8ZN9hJv4Yp+9IxNthn0jAuMXna&#10;Sx0fgdHYxG7ziDOA9uqAyAQfR+W4eoR4jtu2o23WlF0eqXZHK51PaDKUYrFBm6uHDP97HmSpJr84&#10;8cbOrDhePA67ffE2IATQU0NCr7z4QMR5vBMOeH/RodrBuzLp2eVlQm9HjMkPHaIpkpgY5/bs9WmQ&#10;UAoDQZCK0ZrVuOiUFyVbUqMFSAYJBsegmhjOhGLfFcAs1mV0dQXxIszCiutWaS8zGE9FP1jrRcc3&#10;WgPOtvQzymyGrf9JKuugWJndlCNzXFMo+mNtQGfZiDK7lSeisPfx/NVxmzgbNwnUj8RgJeY0EGUm&#10;Xob1luTdE+53xNvAGzQxDfKLYCcSZrthTUP/W4+H644oGwQ3JQS8xLMB7W8jKjTNkuVhB/jsEnPP&#10;dOot1iAR/HoUo7MejZLVgOsyvaJkPxn+AcVRKDkNKE6CwbITmz2onQf0+9nz4sNcVhjAO5U1rnv5&#10;oqwGnAL45CgbDs8EM30gBwVGh3ychixYWlaUNIVV1wZeJkdpwAUFfx6cBjOlBw0mrOIEI3qmBZ1C&#10;UuQLg6jgzCVQ6HoOILhK5vUZZYNEPjAaAlE49NBkmQXT48im0o/TYEWFud2KQkPXt8GRX6BBhYA7&#10;UeE+8ECOXw/SbovDnabkbltnmUjuezE5EiXej5s2iXMam5jCgIhzJLPiJvFZlOKwTma4A+E7DR3e&#10;UI4Lp+dpx6KzD1zX+0qLOXQyTP7FGYRxHRNKYf2BI5TR4Q8LTicGWd4briMDY5DjsE155WFkniha&#10;Jtr1w5hvccJpV7QGgaBuVlGIrS1FTNPcTaolH1E241TNoGpmvCtKmYt9T8hw0FiUrIaOMw+R2eJj&#10;fFxgTWtXC1cRDvmYHESCA/mIebCisOX1Z9qS016yRPKPRolFyXCbZQfbTQWW25R3Ud4qbB0XNpcE&#10;b4wlHME3jY7QqOozgTpOA0cPioS+KN6fUrALyGZbckyVhfNR9tZeUQoFQ48GukMJcpwNrIFrcOf4&#10;KPqNiwV1nChs9R0f8ynn9nir7K+BZGosPmY9SI5LnRVnQ1zHtANZO3EUSu6ZcEoduZt7u5E7jNez&#10;wZhPSZywMvU5hvbpkG/ZUa94biB5ksaBc0hu5hlqnNXcYu4I4lZeRylTj2hG4jRbG5t1aiPbDAk7&#10;V3b8xzTBJJffnSaYha2j2JId+P2zBujo5EKvL3eEofE83HoM7qTvm/s7d289TfP8wjpewNZ/dV3f&#10;1eVTErqAaW6wFhkC5aXAldXxdHKiblV+UkzS6UmaFZfFOFWFur41N1jV2XI1n1fb16tt5W6wqqNv&#10;sKZ8gxVnNEWOgEpHMsHoO0b6N+T9W/x4DWQ71766rMr5DX9uy9XafD4tM3/EGuTeS7DmvYTDfWp9&#10;Ff3fcrXcXhpvu1fGf8Jr4vper7lwD5PJKr4Y/h94EQT1kHlZxt2cLvT02jvH5rb4/8LN6eLyAq4t&#10;clzUTtMTJS+u4PWZOhHyMrtU6np8kecvvzlNGfNlF6VNtM8KJW0zxF6VVnlu3/rJUpQJtgKzN61f&#10;dFNa3zGzh1CHK9DoWrlbTpmkW5r4a/LCgQnp2zHRlbCnYlAGeRy9QhC2HcvAYOBUjoUuqPUMBZnO&#10;sQxIwb7CsQQmIdz+n91FogTirlK95OicdqU4OSegKTgfCofw3MFt9w4MYZoz7Ajxug4JdhKmNkE7&#10;0is2jO8fUW96D9hik4v7YFPJm+x4wfxA2KNgYrgxZSK7pM7c/s0BW53hh5/z/M95Hu+5/HSvgw3k&#10;eZD59U+dg/Qrsrr04dd56R1c/7vmOrx0/OqfAAAA//8DAFBLAwQUAAYACAAAACEAfChaq90AAAAG&#10;AQAADwAAAGRycy9kb3ducmV2LnhtbEyOwUrDQBRF94L/MDzBXTtJNKnEvJRS1FURbAVxN828JqGZ&#10;NyEzTdK/d1zp8nIv555iPZtOjDS41jJCvIxAEFdWt1wjfB5eF08gnFesVWeZEK7kYF3e3hQq13bi&#10;Dxr3vhYBwi5XCI33fS6lqxoyyi1tTxy6kx2M8iEOtdSDmgLcdDKJokwa1XJ4aFRP24aq8/5iEN4m&#10;NW0e4pdxdz5tr9+H9P1rFxPi/d28eQbhafZ/Y/jVD+pQBqejvbB2okNYJKuwREgzEKFOVzGII0L2&#10;mIAsC/lfv/wBAAD//wMAUEsBAi0AFAAGAAgAAAAhALaDOJL+AAAA4QEAABMAAAAAAAAAAAAAAAAA&#10;AAAAAFtDb250ZW50X1R5cGVzXS54bWxQSwECLQAUAAYACAAAACEAOP0h/9YAAACUAQAACwAAAAAA&#10;AAAAAAAAAAAvAQAAX3JlbHMvLnJlbHNQSwECLQAUAAYACAAAACEA93nX4ZcNAAC8PAAADgAAAAAA&#10;AAAAAAAAAAAuAgAAZHJzL2Uyb0RvYy54bWxQSwECLQAUAAYACAAAACEAfChaq90AAAAGAQAADwAA&#10;AAAAAAAAAAAAAADxDwAAZHJzL2Rvd25yZXYueG1sUEsFBgAAAAAEAAQA8wAAAPsQAAAAAA==&#10;">
              <v:rect id="矩形 3" o:spid="_x0000_s1027" style="position:absolute;width:432905;height:423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<v:group id="组合 2" o:spid="_x0000_s1028" style="position:absolute;left:39757;top:35339;width:361889;height:359997" coordsize="361889,35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5" o:spid="_x0000_s1029" style="position:absolute;left:4417;width:357472;height:359997;visibility:visible;mso-wrap-style:square;v-text-anchor:top" coordsize="471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czxAAAANoAAAAPAAAAZHJzL2Rvd25yZXYueG1sRI9PawIx&#10;FMTvBb9DeIK3mrVIqatRilBRvNQ/FHp7bJ6bpZuXJcm6q5++KRQ8DjPzG2ax6m0truRD5VjBZJyB&#10;IC6crrhUcD59PL+BCBFZY+2YFNwowGo5eFpgrl3HB7oeYykShEOOCkyMTS5lKAxZDGPXECfv4rzF&#10;mKQvpfbYJbit5UuWvUqLFacFgw2tDRU/x9YqmMn77nTfy69D0eKnab83vqs2So2G/fscRKQ+PsL/&#10;7a1WMIW/K+kGyOUvAAAA//8DAFBLAQItABQABgAIAAAAIQDb4fbL7gAAAIUBAAATAAAAAAAAAAAA&#10;AAAAAAAAAABbQ29udGVudF9UeXBlc10ueG1sUEsBAi0AFAAGAAgAAAAhAFr0LFu/AAAAFQEAAAsA&#10;AAAAAAAAAAAAAAAAHwEAAF9yZWxzLy5yZWxzUEsBAi0AFAAGAAgAAAAhACBaJzPEAAAA2gAAAA8A&#10;AAAAAAAAAAAAAAAABwIAAGRycy9kb3ducmV2LnhtbFBLBQYAAAAAAwADALcAAAD4AgAAAAA=&#10;" path="m235,474v-2,,-4,,-7,c226,474,224,474,222,473v-33,-1,-64,-9,-94,-23c123,448,122,445,122,440v,-58,,-115,,-172c122,265,122,263,122,260v21,,42,,62,c184,239,184,219,184,198v-3,,-6,-1,-9,-1c160,197,144,197,129,197v-5,1,-8,-1,-7,-6c122,177,122,163,122,149v,-14,6,-20,20,-20c151,129,159,129,168,129v5,,11,,17,c185,108,185,88,185,69v-19,,-38,-1,-57,c89,71,60,101,57,140v-1,16,-1,33,-1,50c56,196,55,198,49,198,35,197,20,197,6,197v-2,,-4,,-6,c13,103,99,4,229,2,352,,457,96,466,220v5,62,-12,117,-51,166c395,411,371,431,342,446v,-5,,-8,,-11c341,399,343,364,340,329v-2,-42,-41,-76,-88,-69c210,266,183,299,183,341v,24,,48,,73c183,423,183,433,183,442v,2,2,5,4,6c193,448,200,448,207,448v,-2,,-3,,-3c207,418,207,391,207,364v,-11,,-22,2,-33c213,296,249,275,281,287v22,8,36,29,36,52c317,373,317,406,317,439v,3,,6,,9c324,448,330,448,336,448v-20,11,-41,18,-63,22c260,472,248,473,235,474xm310,389v,-18,,-35,,-53c309,310,287,289,260,291v-27,1,-45,22,-45,49c215,370,215,400,215,430v,18,,18,18,18c239,448,240,446,240,441v,-19,,-39,,-58c240,368,240,353,240,338v1,-13,11,-23,23,-22c273,317,285,324,284,341v,33,,66,,99c284,446,286,449,292,448v4,,8,,12,c309,448,310,446,310,442v,-18,,-36,,-53xm406,99c406,81,392,67,375,67v-17,,-31,14,-31,31c344,116,357,129,375,129v18,,31,-13,31,-30xe" fillcolor="#0055a2" stroked="f">
                  <v:path arrowok="t" o:connecttype="custom" o:connectlocs="173044,359997;97147,341769;92594,203543;139649,197467;132819,149619;92594,145062;107773,97974;140408,97974;97147,52405;42502,144303;4554,149619;173803,1519;314970,293162;259566,330377;191259,197467;138890,314428;141926,340250;157106,337972;158623,251390;240592,257466;240592,340250;207197,356959;235279,295441;197331,221011;163177,326580;182151,334934;182151,256707;215546,258985;221617,340250;235279,335693;308139,75189;261084,74430;308139,75189" o:connectangles="0,0,0,0,0,0,0,0,0,0,0,0,0,0,0,0,0,0,0,0,0,0,0,0,0,0,0,0,0,0,0,0,0"/>
                  <o:lock v:ext="edit" verticies="t"/>
                </v:shape>
                <v:shape id="Freeform 9" o:spid="_x0000_s1030" style="position:absolute;top:194365;width:45505;height:103171;visibility:visible;mso-wrap-style:square;v-text-anchor:top" coordsize="6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BF2vgAAANoAAAAPAAAAZHJzL2Rvd25yZXYueG1sRE/dasIw&#10;FL4f+A7hCN7N1ELHqEYZA6EDGcz5AIfmLClrTkoS286nN4PBLj++/91hdr0YKcTOs4LNugBB3Hrd&#10;sVFw+Tw+PoOICVlj75kU/FCEw37xsMNa+4k/aDwnI3IIxxoV2JSGWsrYWnIY134gztyXDw5ThsFI&#10;HXDK4a6XZVE8SYcd5waLA71aar/PV5dn+Lfrydjp0ja9C5W8mdK8G6VWy/llCyLRnP7Ff+5GK6jg&#10;90r2g9zfAQAA//8DAFBLAQItABQABgAIAAAAIQDb4fbL7gAAAIUBAAATAAAAAAAAAAAAAAAAAAAA&#10;AABbQ29udGVudF9UeXBlc10ueG1sUEsBAi0AFAAGAAgAAAAhAFr0LFu/AAAAFQEAAAsAAAAAAAAA&#10;AAAAAAAAHwEAAF9yZWxzLy5yZWxzUEsBAi0AFAAGAAgAAAAhADqUEXa+AAAA2gAAAA8AAAAAAAAA&#10;AAAAAAAABwIAAGRycy9kb3ducmV2LnhtbFBLBQYAAAAAAwADALcAAADyAgAAAAA=&#10;" path="m60,136c25,96,6,52,,,20,,40,,60,v,45,,89,,136xe" fillcolor="#0055a2" stroked="f">
                  <v:path arrowok="t" o:connecttype="custom" o:connectlocs="45505,103171;0,0;45505,0;45505,103171" o:connectangles="0,0,0,0"/>
                </v:shape>
              </v:group>
            </v:group>
          </w:pict>
        </mc:Fallback>
      </mc:AlternateContent>
    </w:r>
    <w:r w:rsidR="00463790" w:rsidRPr="00E24415">
      <w:rPr>
        <w:rFonts w:ascii="微软雅黑" w:hAnsi="微软雅黑"/>
        <w:sz w:val="20"/>
      </w:rPr>
      <w:fldChar w:fldCharType="begin"/>
    </w:r>
    <w:r w:rsidR="00463790" w:rsidRPr="00E24415">
      <w:rPr>
        <w:rFonts w:ascii="微软雅黑" w:hAnsi="微软雅黑"/>
        <w:sz w:val="20"/>
      </w:rPr>
      <w:instrText xml:space="preserve"> TITLE   \* MERGEFORMAT </w:instrText>
    </w:r>
    <w:r w:rsidR="00463790" w:rsidRPr="00E24415">
      <w:rPr>
        <w:rFonts w:ascii="微软雅黑" w:hAnsi="微软雅黑"/>
        <w:sz w:val="20"/>
      </w:rPr>
      <w:fldChar w:fldCharType="separate"/>
    </w:r>
    <w:r w:rsidR="00463790" w:rsidRPr="00E24415">
      <w:rPr>
        <w:rFonts w:ascii="微软雅黑" w:hAnsi="微软雅黑" w:hint="eastAsia"/>
        <w:sz w:val="20"/>
      </w:rPr>
      <w:t>富能通产品设计说明文档</w:t>
    </w:r>
    <w:r w:rsidR="00463790" w:rsidRPr="00E24415">
      <w:rPr>
        <w:rFonts w:ascii="微软雅黑" w:hAnsi="微软雅黑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421" w:rsidRPr="00E24415" w:rsidRDefault="002A0C38" w:rsidP="00E24415">
    <w:pPr>
      <w:pStyle w:val="ad"/>
      <w:pBdr>
        <w:bottom w:val="single" w:sz="4" w:space="1" w:color="auto"/>
      </w:pBdr>
      <w:jc w:val="right"/>
      <w:rPr>
        <w:rFonts w:ascii="微软雅黑" w:hAnsi="微软雅黑"/>
        <w:sz w:val="20"/>
      </w:rPr>
    </w:pPr>
    <w:r>
      <w:rPr>
        <w:rFonts w:ascii="微软雅黑" w:hAnsi="微软雅黑"/>
        <w:noProof/>
        <w:sz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76FF259" wp14:editId="7CB113E0">
              <wp:simplePos x="0" y="0"/>
              <wp:positionH relativeFrom="column">
                <wp:posOffset>0</wp:posOffset>
              </wp:positionH>
              <wp:positionV relativeFrom="paragraph">
                <wp:posOffset>31087</wp:posOffset>
              </wp:positionV>
              <wp:extent cx="379896" cy="372237"/>
              <wp:effectExtent l="0" t="0" r="1270" b="8890"/>
              <wp:wrapNone/>
              <wp:docPr id="12" name="组合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9896" cy="372237"/>
                        <a:chOff x="0" y="0"/>
                        <a:chExt cx="432905" cy="423545"/>
                      </a:xfrm>
                    </wpg:grpSpPr>
                    <wps:wsp>
                      <wps:cNvPr id="15" name="矩形 15"/>
                      <wps:cNvSpPr/>
                      <wps:spPr>
                        <a:xfrm>
                          <a:off x="0" y="0"/>
                          <a:ext cx="432905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2" name="组合 22"/>
                      <wpg:cNvGrpSpPr/>
                      <wpg:grpSpPr>
                        <a:xfrm>
                          <a:off x="39757" y="35339"/>
                          <a:ext cx="361889" cy="359997"/>
                          <a:chOff x="0" y="0"/>
                          <a:chExt cx="361889" cy="359997"/>
                        </a:xfrm>
                      </wpg:grpSpPr>
                      <wps:wsp>
                        <wps:cNvPr id="23" name="Freeform 5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417" y="0"/>
                            <a:ext cx="357472" cy="359997"/>
                          </a:xfrm>
                          <a:custGeom>
                            <a:avLst/>
                            <a:gdLst>
                              <a:gd name="T0" fmla="*/ 228 w 471"/>
                              <a:gd name="T1" fmla="*/ 474 h 474"/>
                              <a:gd name="T2" fmla="*/ 128 w 471"/>
                              <a:gd name="T3" fmla="*/ 450 h 474"/>
                              <a:gd name="T4" fmla="*/ 122 w 471"/>
                              <a:gd name="T5" fmla="*/ 268 h 474"/>
                              <a:gd name="T6" fmla="*/ 184 w 471"/>
                              <a:gd name="T7" fmla="*/ 260 h 474"/>
                              <a:gd name="T8" fmla="*/ 175 w 471"/>
                              <a:gd name="T9" fmla="*/ 197 h 474"/>
                              <a:gd name="T10" fmla="*/ 122 w 471"/>
                              <a:gd name="T11" fmla="*/ 191 h 474"/>
                              <a:gd name="T12" fmla="*/ 142 w 471"/>
                              <a:gd name="T13" fmla="*/ 129 h 474"/>
                              <a:gd name="T14" fmla="*/ 185 w 471"/>
                              <a:gd name="T15" fmla="*/ 129 h 474"/>
                              <a:gd name="T16" fmla="*/ 128 w 471"/>
                              <a:gd name="T17" fmla="*/ 69 h 474"/>
                              <a:gd name="T18" fmla="*/ 56 w 471"/>
                              <a:gd name="T19" fmla="*/ 190 h 474"/>
                              <a:gd name="T20" fmla="*/ 6 w 471"/>
                              <a:gd name="T21" fmla="*/ 197 h 474"/>
                              <a:gd name="T22" fmla="*/ 229 w 471"/>
                              <a:gd name="T23" fmla="*/ 2 h 474"/>
                              <a:gd name="T24" fmla="*/ 415 w 471"/>
                              <a:gd name="T25" fmla="*/ 386 h 474"/>
                              <a:gd name="T26" fmla="*/ 342 w 471"/>
                              <a:gd name="T27" fmla="*/ 435 h 474"/>
                              <a:gd name="T28" fmla="*/ 252 w 471"/>
                              <a:gd name="T29" fmla="*/ 260 h 474"/>
                              <a:gd name="T30" fmla="*/ 183 w 471"/>
                              <a:gd name="T31" fmla="*/ 414 h 474"/>
                              <a:gd name="T32" fmla="*/ 187 w 471"/>
                              <a:gd name="T33" fmla="*/ 448 h 474"/>
                              <a:gd name="T34" fmla="*/ 207 w 471"/>
                              <a:gd name="T35" fmla="*/ 445 h 474"/>
                              <a:gd name="T36" fmla="*/ 209 w 471"/>
                              <a:gd name="T37" fmla="*/ 331 h 474"/>
                              <a:gd name="T38" fmla="*/ 317 w 471"/>
                              <a:gd name="T39" fmla="*/ 339 h 474"/>
                              <a:gd name="T40" fmla="*/ 317 w 471"/>
                              <a:gd name="T41" fmla="*/ 448 h 474"/>
                              <a:gd name="T42" fmla="*/ 273 w 471"/>
                              <a:gd name="T43" fmla="*/ 470 h 474"/>
                              <a:gd name="T44" fmla="*/ 310 w 471"/>
                              <a:gd name="T45" fmla="*/ 389 h 474"/>
                              <a:gd name="T46" fmla="*/ 260 w 471"/>
                              <a:gd name="T47" fmla="*/ 291 h 474"/>
                              <a:gd name="T48" fmla="*/ 215 w 471"/>
                              <a:gd name="T49" fmla="*/ 430 h 474"/>
                              <a:gd name="T50" fmla="*/ 240 w 471"/>
                              <a:gd name="T51" fmla="*/ 441 h 474"/>
                              <a:gd name="T52" fmla="*/ 240 w 471"/>
                              <a:gd name="T53" fmla="*/ 338 h 474"/>
                              <a:gd name="T54" fmla="*/ 284 w 471"/>
                              <a:gd name="T55" fmla="*/ 341 h 474"/>
                              <a:gd name="T56" fmla="*/ 292 w 471"/>
                              <a:gd name="T57" fmla="*/ 448 h 474"/>
                              <a:gd name="T58" fmla="*/ 310 w 471"/>
                              <a:gd name="T59" fmla="*/ 442 h 474"/>
                              <a:gd name="T60" fmla="*/ 406 w 471"/>
                              <a:gd name="T61" fmla="*/ 99 h 474"/>
                              <a:gd name="T62" fmla="*/ 344 w 471"/>
                              <a:gd name="T63" fmla="*/ 98 h 474"/>
                              <a:gd name="T64" fmla="*/ 406 w 471"/>
                              <a:gd name="T65" fmla="*/ 99 h 4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1" h="474">
                                <a:moveTo>
                                  <a:pt x="235" y="474"/>
                                </a:moveTo>
                                <a:cubicBezTo>
                                  <a:pt x="233" y="474"/>
                                  <a:pt x="231" y="474"/>
                                  <a:pt x="228" y="474"/>
                                </a:cubicBezTo>
                                <a:cubicBezTo>
                                  <a:pt x="226" y="474"/>
                                  <a:pt x="224" y="474"/>
                                  <a:pt x="222" y="473"/>
                                </a:cubicBezTo>
                                <a:cubicBezTo>
                                  <a:pt x="189" y="472"/>
                                  <a:pt x="158" y="464"/>
                                  <a:pt x="128" y="450"/>
                                </a:cubicBezTo>
                                <a:cubicBezTo>
                                  <a:pt x="123" y="448"/>
                                  <a:pt x="122" y="445"/>
                                  <a:pt x="122" y="440"/>
                                </a:cubicBezTo>
                                <a:cubicBezTo>
                                  <a:pt x="122" y="382"/>
                                  <a:pt x="122" y="325"/>
                                  <a:pt x="122" y="268"/>
                                </a:cubicBezTo>
                                <a:cubicBezTo>
                                  <a:pt x="122" y="265"/>
                                  <a:pt x="122" y="263"/>
                                  <a:pt x="122" y="260"/>
                                </a:cubicBezTo>
                                <a:cubicBezTo>
                                  <a:pt x="143" y="260"/>
                                  <a:pt x="164" y="260"/>
                                  <a:pt x="184" y="260"/>
                                </a:cubicBezTo>
                                <a:cubicBezTo>
                                  <a:pt x="184" y="239"/>
                                  <a:pt x="184" y="219"/>
                                  <a:pt x="184" y="198"/>
                                </a:cubicBezTo>
                                <a:cubicBezTo>
                                  <a:pt x="181" y="198"/>
                                  <a:pt x="178" y="197"/>
                                  <a:pt x="175" y="197"/>
                                </a:cubicBezTo>
                                <a:cubicBezTo>
                                  <a:pt x="160" y="197"/>
                                  <a:pt x="144" y="197"/>
                                  <a:pt x="129" y="197"/>
                                </a:cubicBezTo>
                                <a:cubicBezTo>
                                  <a:pt x="124" y="198"/>
                                  <a:pt x="121" y="196"/>
                                  <a:pt x="122" y="191"/>
                                </a:cubicBezTo>
                                <a:cubicBezTo>
                                  <a:pt x="122" y="177"/>
                                  <a:pt x="122" y="163"/>
                                  <a:pt x="122" y="149"/>
                                </a:cubicBezTo>
                                <a:cubicBezTo>
                                  <a:pt x="122" y="135"/>
                                  <a:pt x="128" y="129"/>
                                  <a:pt x="142" y="129"/>
                                </a:cubicBezTo>
                                <a:cubicBezTo>
                                  <a:pt x="151" y="129"/>
                                  <a:pt x="159" y="129"/>
                                  <a:pt x="168" y="129"/>
                                </a:cubicBezTo>
                                <a:cubicBezTo>
                                  <a:pt x="173" y="129"/>
                                  <a:pt x="179" y="129"/>
                                  <a:pt x="185" y="129"/>
                                </a:cubicBezTo>
                                <a:cubicBezTo>
                                  <a:pt x="185" y="108"/>
                                  <a:pt x="185" y="88"/>
                                  <a:pt x="185" y="69"/>
                                </a:cubicBezTo>
                                <a:cubicBezTo>
                                  <a:pt x="166" y="69"/>
                                  <a:pt x="147" y="68"/>
                                  <a:pt x="128" y="69"/>
                                </a:cubicBezTo>
                                <a:cubicBezTo>
                                  <a:pt x="89" y="71"/>
                                  <a:pt x="60" y="101"/>
                                  <a:pt x="57" y="140"/>
                                </a:cubicBezTo>
                                <a:cubicBezTo>
                                  <a:pt x="56" y="156"/>
                                  <a:pt x="56" y="173"/>
                                  <a:pt x="56" y="190"/>
                                </a:cubicBezTo>
                                <a:cubicBezTo>
                                  <a:pt x="56" y="196"/>
                                  <a:pt x="55" y="198"/>
                                  <a:pt x="49" y="198"/>
                                </a:cubicBezTo>
                                <a:cubicBezTo>
                                  <a:pt x="35" y="197"/>
                                  <a:pt x="20" y="197"/>
                                  <a:pt x="6" y="197"/>
                                </a:cubicBezTo>
                                <a:cubicBezTo>
                                  <a:pt x="4" y="197"/>
                                  <a:pt x="2" y="197"/>
                                  <a:pt x="0" y="197"/>
                                </a:cubicBezTo>
                                <a:cubicBezTo>
                                  <a:pt x="13" y="103"/>
                                  <a:pt x="99" y="4"/>
                                  <a:pt x="229" y="2"/>
                                </a:cubicBezTo>
                                <a:cubicBezTo>
                                  <a:pt x="352" y="0"/>
                                  <a:pt x="457" y="96"/>
                                  <a:pt x="466" y="220"/>
                                </a:cubicBezTo>
                                <a:cubicBezTo>
                                  <a:pt x="471" y="282"/>
                                  <a:pt x="454" y="337"/>
                                  <a:pt x="415" y="386"/>
                                </a:cubicBezTo>
                                <a:cubicBezTo>
                                  <a:pt x="395" y="411"/>
                                  <a:pt x="371" y="431"/>
                                  <a:pt x="342" y="446"/>
                                </a:cubicBezTo>
                                <a:cubicBezTo>
                                  <a:pt x="342" y="441"/>
                                  <a:pt x="342" y="438"/>
                                  <a:pt x="342" y="435"/>
                                </a:cubicBezTo>
                                <a:cubicBezTo>
                                  <a:pt x="341" y="399"/>
                                  <a:pt x="343" y="364"/>
                                  <a:pt x="340" y="329"/>
                                </a:cubicBezTo>
                                <a:cubicBezTo>
                                  <a:pt x="338" y="287"/>
                                  <a:pt x="299" y="253"/>
                                  <a:pt x="252" y="260"/>
                                </a:cubicBezTo>
                                <a:cubicBezTo>
                                  <a:pt x="210" y="266"/>
                                  <a:pt x="183" y="299"/>
                                  <a:pt x="183" y="341"/>
                                </a:cubicBezTo>
                                <a:cubicBezTo>
                                  <a:pt x="183" y="365"/>
                                  <a:pt x="183" y="389"/>
                                  <a:pt x="183" y="414"/>
                                </a:cubicBezTo>
                                <a:cubicBezTo>
                                  <a:pt x="183" y="423"/>
                                  <a:pt x="183" y="433"/>
                                  <a:pt x="183" y="442"/>
                                </a:cubicBezTo>
                                <a:cubicBezTo>
                                  <a:pt x="183" y="444"/>
                                  <a:pt x="185" y="447"/>
                                  <a:pt x="187" y="448"/>
                                </a:cubicBezTo>
                                <a:cubicBezTo>
                                  <a:pt x="193" y="448"/>
                                  <a:pt x="200" y="448"/>
                                  <a:pt x="207" y="448"/>
                                </a:cubicBezTo>
                                <a:cubicBezTo>
                                  <a:pt x="207" y="446"/>
                                  <a:pt x="207" y="445"/>
                                  <a:pt x="207" y="445"/>
                                </a:cubicBezTo>
                                <a:cubicBezTo>
                                  <a:pt x="207" y="418"/>
                                  <a:pt x="207" y="391"/>
                                  <a:pt x="207" y="364"/>
                                </a:cubicBezTo>
                                <a:cubicBezTo>
                                  <a:pt x="207" y="353"/>
                                  <a:pt x="207" y="342"/>
                                  <a:pt x="209" y="331"/>
                                </a:cubicBezTo>
                                <a:cubicBezTo>
                                  <a:pt x="213" y="296"/>
                                  <a:pt x="249" y="275"/>
                                  <a:pt x="281" y="287"/>
                                </a:cubicBezTo>
                                <a:cubicBezTo>
                                  <a:pt x="303" y="295"/>
                                  <a:pt x="317" y="316"/>
                                  <a:pt x="317" y="339"/>
                                </a:cubicBezTo>
                                <a:cubicBezTo>
                                  <a:pt x="317" y="373"/>
                                  <a:pt x="317" y="406"/>
                                  <a:pt x="317" y="439"/>
                                </a:cubicBezTo>
                                <a:cubicBezTo>
                                  <a:pt x="317" y="442"/>
                                  <a:pt x="317" y="445"/>
                                  <a:pt x="317" y="448"/>
                                </a:cubicBezTo>
                                <a:cubicBezTo>
                                  <a:pt x="324" y="448"/>
                                  <a:pt x="330" y="448"/>
                                  <a:pt x="336" y="448"/>
                                </a:cubicBezTo>
                                <a:cubicBezTo>
                                  <a:pt x="316" y="459"/>
                                  <a:pt x="295" y="466"/>
                                  <a:pt x="273" y="470"/>
                                </a:cubicBezTo>
                                <a:cubicBezTo>
                                  <a:pt x="260" y="472"/>
                                  <a:pt x="248" y="473"/>
                                  <a:pt x="235" y="474"/>
                                </a:cubicBezTo>
                                <a:close/>
                                <a:moveTo>
                                  <a:pt x="310" y="389"/>
                                </a:moveTo>
                                <a:cubicBezTo>
                                  <a:pt x="310" y="371"/>
                                  <a:pt x="310" y="354"/>
                                  <a:pt x="310" y="336"/>
                                </a:cubicBezTo>
                                <a:cubicBezTo>
                                  <a:pt x="309" y="310"/>
                                  <a:pt x="287" y="289"/>
                                  <a:pt x="260" y="291"/>
                                </a:cubicBezTo>
                                <a:cubicBezTo>
                                  <a:pt x="233" y="292"/>
                                  <a:pt x="215" y="313"/>
                                  <a:pt x="215" y="340"/>
                                </a:cubicBezTo>
                                <a:cubicBezTo>
                                  <a:pt x="215" y="370"/>
                                  <a:pt x="215" y="400"/>
                                  <a:pt x="215" y="430"/>
                                </a:cubicBezTo>
                                <a:cubicBezTo>
                                  <a:pt x="215" y="448"/>
                                  <a:pt x="215" y="448"/>
                                  <a:pt x="233" y="448"/>
                                </a:cubicBezTo>
                                <a:cubicBezTo>
                                  <a:pt x="239" y="448"/>
                                  <a:pt x="240" y="446"/>
                                  <a:pt x="240" y="441"/>
                                </a:cubicBezTo>
                                <a:cubicBezTo>
                                  <a:pt x="240" y="422"/>
                                  <a:pt x="240" y="402"/>
                                  <a:pt x="240" y="383"/>
                                </a:cubicBezTo>
                                <a:cubicBezTo>
                                  <a:pt x="240" y="368"/>
                                  <a:pt x="240" y="353"/>
                                  <a:pt x="240" y="338"/>
                                </a:cubicBezTo>
                                <a:cubicBezTo>
                                  <a:pt x="241" y="325"/>
                                  <a:pt x="251" y="315"/>
                                  <a:pt x="263" y="316"/>
                                </a:cubicBezTo>
                                <a:cubicBezTo>
                                  <a:pt x="273" y="317"/>
                                  <a:pt x="285" y="324"/>
                                  <a:pt x="284" y="341"/>
                                </a:cubicBezTo>
                                <a:cubicBezTo>
                                  <a:pt x="284" y="374"/>
                                  <a:pt x="284" y="407"/>
                                  <a:pt x="284" y="440"/>
                                </a:cubicBezTo>
                                <a:cubicBezTo>
                                  <a:pt x="284" y="446"/>
                                  <a:pt x="286" y="449"/>
                                  <a:pt x="292" y="448"/>
                                </a:cubicBezTo>
                                <a:cubicBezTo>
                                  <a:pt x="296" y="448"/>
                                  <a:pt x="300" y="448"/>
                                  <a:pt x="304" y="448"/>
                                </a:cubicBezTo>
                                <a:cubicBezTo>
                                  <a:pt x="309" y="448"/>
                                  <a:pt x="310" y="446"/>
                                  <a:pt x="310" y="442"/>
                                </a:cubicBezTo>
                                <a:cubicBezTo>
                                  <a:pt x="310" y="424"/>
                                  <a:pt x="310" y="406"/>
                                  <a:pt x="310" y="389"/>
                                </a:cubicBezTo>
                                <a:close/>
                                <a:moveTo>
                                  <a:pt x="406" y="99"/>
                                </a:moveTo>
                                <a:cubicBezTo>
                                  <a:pt x="406" y="81"/>
                                  <a:pt x="392" y="67"/>
                                  <a:pt x="375" y="67"/>
                                </a:cubicBezTo>
                                <a:cubicBezTo>
                                  <a:pt x="358" y="67"/>
                                  <a:pt x="344" y="81"/>
                                  <a:pt x="344" y="98"/>
                                </a:cubicBezTo>
                                <a:cubicBezTo>
                                  <a:pt x="344" y="116"/>
                                  <a:pt x="357" y="129"/>
                                  <a:pt x="375" y="129"/>
                                </a:cubicBezTo>
                                <a:cubicBezTo>
                                  <a:pt x="393" y="129"/>
                                  <a:pt x="406" y="116"/>
                                  <a:pt x="40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5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Freeform 9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194365"/>
                            <a:ext cx="45505" cy="103171"/>
                          </a:xfrm>
                          <a:custGeom>
                            <a:avLst/>
                            <a:gdLst>
                              <a:gd name="T0" fmla="*/ 60 w 60"/>
                              <a:gd name="T1" fmla="*/ 136 h 136"/>
                              <a:gd name="T2" fmla="*/ 0 w 60"/>
                              <a:gd name="T3" fmla="*/ 0 h 136"/>
                              <a:gd name="T4" fmla="*/ 60 w 60"/>
                              <a:gd name="T5" fmla="*/ 0 h 136"/>
                              <a:gd name="T6" fmla="*/ 60 w 60"/>
                              <a:gd name="T7" fmla="*/ 136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0" h="136">
                                <a:moveTo>
                                  <a:pt x="60" y="136"/>
                                </a:moveTo>
                                <a:cubicBezTo>
                                  <a:pt x="25" y="96"/>
                                  <a:pt x="6" y="52"/>
                                  <a:pt x="0" y="0"/>
                                </a:cubicBezTo>
                                <a:cubicBezTo>
                                  <a:pt x="20" y="0"/>
                                  <a:pt x="40" y="0"/>
                                  <a:pt x="60" y="0"/>
                                </a:cubicBezTo>
                                <a:cubicBezTo>
                                  <a:pt x="60" y="45"/>
                                  <a:pt x="60" y="89"/>
                                  <a:pt x="60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5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3342B6" id="组合 12" o:spid="_x0000_s1026" style="position:absolute;left:0;text-align:left;margin-left:0;margin-top:2.45pt;width:29.9pt;height:29.3pt;z-index:251664384;mso-width-relative:margin;mso-height-relative:margin" coordsize="432905,42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wICg0AADg7AAAOAAAAZHJzL2Uyb0RvYy54bWzsW8GO47gRvQfIPwg+BphtS6Rsq7E9i9mZ&#10;7UWAye4gM8Ge1bLcNmJLjqye7tkgtxxyzB8EyC3fEORzFvmNvCKLFKkWp+nJJgGCnUOPXS5VsR6L&#10;VcUi9fkXD4d98r7uTru2uZqln81nSd1U7XrX3F7NfvPu+tlqlpz6slmX+7apr2Yf6tPsi+c//9nn&#10;98fLOmu37X5ddwmENKfL++PVbNv3x8uLi1O1rQ/l6bP2WDf4cdN2h7LH1+72Yt2V95B+2F9k8/ni&#10;4r7t1seurerTCdRX+sfZcyV/s6mr/tvN5lT3yf5qhrH16m+n/t7Q34vnn5eXt1153O4qHkb5CaM4&#10;lLsGSq2oV2VfJnfd7pGow67q2lO76T+r2sNFu9nsqlrZAGvS+ciar7v27qhsub28vz1amADtCKdP&#10;Flt98/5Nl+zWmLtsljTlAXP0z7//8Yc//ykBAejcH28vwfR1d3x7fNMx4VZ/I4MfNt2B/ocpyYPC&#10;9YPFtX7okwpEsSxWxWKWVPhJLLNMLDXu1RaT8+ipavsVPydFVsxz/ZzMRC5zeu7CKL2gsdmh3B/h&#10;QacBpNO/B9LbbXmsFfYnst+AhNEwSH/52w//+GuSqiGRbjBZhE6XJ4AVC88TZpaXx+7Uf123h4Q+&#10;XM06eLVytvL961OvETEspPPU7nfr691+r77QSqpf7rvkfYk1cHObMoYe174h3qalp7RAogBgY4n6&#10;1H/Y18S3b35db+A0mNpMDUQt10FJWVV106f6p225rrXufI5/RrsZlppPJZAkb6DfymYBhlMLMbL1&#10;KJmfHq3VarcPzz82MP2wfUJpbpvePnzYNW03JWAPq1iz5jcgaWgIpZt2/QHe0rU61pyO1fUO0/a6&#10;PPVvyg7BBWEIAbP/Fn82+/b+atbyp1mybbvvp+jED3fGr7PkHsHqanb63V3Z1bNk/8sGjl6kUlJ0&#10;U19kvszwpXN/uXF/ae4OL1v4QorQfKzUR+Lv9+bjpmsP3yGuviCt+KlsKui+mlV9Z7687HUQRWSu&#10;6hcvFBsi2rHsXzdvjxUJJ1TJLd89fFd2R/bdHjHhm9YsrvJy5MKal55s2hd3fbvZKf8ecGW8sdB1&#10;aFLL30YpXqXZOJSBgFk7M5SJYpkvZwnFrFyIgiTAy0xIW6SrVcEhLS+KIjKkicnn/pchLRMmpF13&#10;dU2ZNsnV3MFUDi8Ev4qBhKGNdATH6fi6rX57Spr2q/Wuf9Pumh7uqNeIx0pfKCYmN/e/atdIMiVm&#10;V6kZJRApUw0652YLeL6US8yryiEWcAtceVnd6SBJwzJehXy8hg1Eul1z4H4Hh94c9liIv7hIsmyV&#10;3CdyqUbsMmFtWCa5lMkWTFK7wCAJw7FMaUgS4LVMMp9PS5IOU5pl02NC7rGSssVqWhLSrGVKV3Ja&#10;EhC2TNkiMCZUbpYpXebTkrAEBqZiOT2m1IU8aF7qYp4WaUCWB7oMQJW6qKdZEZDlwb4KmIgU79gY&#10;lOUBH3IG8m2L1yI0LBf5fDENfOojH5hDSgSDvmlJmY97YA4pplpJGVCYXDYUTAauadQzF3WZBlDP&#10;XNTFahGQ5aIuQt6QuahLkQdkubBnecCzMhf34NoRLu7pSkyjJVzkZRqIMsJFPl0tA7Jc5KUMRAfh&#10;Yp/NQ7Jc7KUM4CVc7LN5wCNQ6w8eIURgVQsXe5GGxuVij5Q8PY9UCVkfDMqSHvYhvKSLfbYMzKP0&#10;sF8G1qJ0sRfpfHoescdxRr8K2ehhjwg+uRqli30WiqjSxT4LrUfpYi9FwMbcxT6TgXHlPvYBn8g9&#10;7IOyXOyFCPh97mKfhdJi7mEvQ+PysC8CcYJKR+uFwfWYu9gHfSL3sEeUm6xGFi72ch7IGwsX+yLg&#10;XgsXeiEDVcTChb4IIL9wkQ+PykXeHRUKPFvClVtdj6LWe2i4rMMnbE/QENH7vWN7on4C1Xio29+Z&#10;zRq4qAYMMMNYYha8s/s4M8whZtOJ+DgzPIWY1d4AlnycGa5AzGqj8SQzlVTEjaJJ70c/LpuaO4o9&#10;zsiUrdTdjacHw3aiuokaDFuKEiaGnWoYGjvqlCh2NhWlSBQ7m4p6I4qdTUVJEcXOpqJqiGGnsoFM&#10;RWEQxW48N85USv5KepyplN8Ve5yplMIVe5yplKWJHXk4xlRKxIo9zlTKtYo9zlTJpiJhRg2GTUVO&#10;jGGnpEiDQdqLYmdT8zhTKbUp6XGm5mwq8lPUYNhUpKAYdspBNBhkmSh2NhWZJIqdTV14purwxPmA&#10;eqPjXn83S9DrvyEV6EiVPaUR8zFB/422/8mW/peqI3FAQ+5dqzh6yiboPCuruAMAfQNHdXezq76s&#10;v/f5kRiBgu0YHFkM1EyQMw3xIN2X6X9jUZmexbEG2lpNadAwy6WF2Rv1lIaUmltKlGqdATdlQ0oF&#10;C5GR1jWcmmxsgKvzRD6tgfaKJAr1pyeKB6ub/VYx7T8V9zka9DNi5dvAooQO+WMN6KycYYPWkGmP&#10;fCxKAf6YfIYNtLeA3dhpeihRWTVBXnlkWhlPz4N5xrQ4eaYNWWdpawOT0+IMlFba8fkZK2qpfSk1&#10;vVNWvNSrjclxNnDcGYviNDAm0x4e4J2lgZfW2AZqnihRC2962MXQxTrbl9KliswWJSNKx8hH5CEH&#10;PT3TRhTimbfieB50kWI1cMpF9yzeBtrZERwjUbSBmSBjpTnkuJlGDHOesYNdTmtYsS+dY4N5Zu7H&#10;JSavJqmLMzBa6NitH7EG0F4dEOngY6kcV88Qz3HbdLT1mjLLY67c0Ujn040UpVhs0ObqIcX/jgcZ&#10;qs4vVry2My3OF4/DYle8CQge9NSQUCsvPhBxHh+FA95fjKhm8LZMenJ56dA7EqPzw4ioiyQmxrk9&#10;e/3cSyiFhsBLxWjNKlxUyouSLajRAiS9BINDREX0Z0Ky72bALNZlVHUF8ZmfhSXXrcJcBtCein6w&#10;0ouOb7QGUehnpN4MG/8TVNZBsdS7KUvmuCZR9MfagM6yFqV3K49EYe/j+Kvl1nE2bhKoH4nBCsyp&#10;J0pPvPDrLcG7J9yPiLeBN2jZyssvGTtRprcbxjT0v9V4uO6IsiHjpkQGL3FsQPtbi/JNM2Qx7ACf&#10;XGL2mVG9xRoEgt+EYnTWo1EyGnDdZFKUmCbDP6A4CiWrAcWJN1h2Yr0HNfOAfj97XnyYSwsN+Kiy&#10;xnUpV5TRgFMAlxxlw/CMN9MD2SswRuTzNKTe0jKihC6sxjbwMjlLAw733XmwGvSUDhp0WMUJRvRM&#10;Z3QKSZHPD6IZZ64Mha7jABlXybw+o2wQyAdagycKhx6KLFJveixZV/pxGowoP7cbUWjoujZY8ido&#10;kD7gVpS/DxzI8etBmG2xv9MU3G0bLRPBfS8mR6LE+3HdJrFOYxKTHxBxjqRX3DI+i1IcVskMdyBc&#10;p6HDG8px/vQ87liM9oH79lQrMUMnQ+dfnEFo19GhFNYPHL6MEb9fcFoxyPLOcC0ZGIMch+2cVx5G&#10;5oiiZaJc34/5BiecdkVryBDU9SrysTWlCJaxq9iQzyibcaqmUdUzbv2DyVJfi3tEhoPGomQ0jJw5&#10;RGaLz/HxDGtauZq/inDIx2QvEgzkM+bBiMI+1QXckOeTZIHkH40SixL+NssMdpwKDLcu76K8NTN1&#10;nN9cynhjLDDjrml0hEZVnw7UcRo4elAkdEXx/pSCnUfW25Jzqiycj7K3ToqSKBgmNNANRJDjbGAN&#10;XINbx0fRr13Mq+OywlTf8TGfcu6Et4rpGkjMtcXnrAfBcWm04kyIG5k2kJUTR6Fkn/Gn1JLHuXcc&#10;uf14XQVjPiVxwkrX5xjax0O+YUe94riB4ElaeM4huJmnqXFWc4t5JIhbeSOlTD2jGYnTbGVsOqqN&#10;TDPE71yZ8Z/TBBNcfo+aYAa2kWJDtuBPzxqgo5MLtb7sEYbCc7j16N3oPnW3N/bW93ye5y+M43ls&#10;0xe/1T1XPiWhC5jqTYbfFykC5ZdZ8ex6sVo+k9cyf1Ys56tn87T4sljMZSFfXf+BTlBSebndrdd1&#10;83rX1OatilTGXcjn9zv0+xDqvQo6oylyBFQ6kvFGPzLSvV/u3oHHaxTNWvnqti7XX/Hnvtzt9ecL&#10;f8QKZJht/ldAjO7C8y3v/9jFbHPluh9fuP4RL1krk7QhMJVu6PK16v/CixRUkusXKeyt40LN7xm3&#10;jinbfNolYx0p00IK00gw14xlnps3TtI5UqypXswt5U+6ZazuZ5kDnOH6MDo+9oZQKuiGI/7qmDow&#10;IfVZJrpO9VgMSgiHY1IIwLYsgcGgQLUsdLlrYijIEpYlIAU1uWXxTEKo+j+7x0PB115D+pRjZ9rR&#10;4dSZgKbANiRdv2dvt0oDg58iNDvCo8rhXhWu8zpaeU6i1r5/Rq3mPGAKNS6MvQ0Zb1DjBfMD/v6e&#10;if6mjonskirruafuprLBDz/lyJ9yJN4R+fFeRArkSJD51UOVg9Trmapc4FdJ6f1P97viGl54ff4v&#10;AAAA//8DAFBLAwQUAAYACAAAACEAqU03VtwAAAAEAQAADwAAAGRycy9kb3ducmV2LnhtbEyPQUvD&#10;QBSE74L/YXmCN7uJNcXGvJRS1FMRbAXx9pq8JqHZtyG7TdJ/73qyx2GGmW+y1WRaNXDvGisI8SwC&#10;xVLYspEK4Wv/9vAMynmSklorjHBhB6v89iajtLSjfPKw85UKJeJSQqi971KtXVGzITezHUvwjrY3&#10;5IPsK132NIZy0+rHKFpoQ42EhZo63tRcnHZng/A+0riex6/D9nTcXH72ycf3NmbE+7tp/QLK8+T/&#10;w/CHH9AhD0wHe5bSqRYhHPEIT0tQwUyW4cYBYTFPQOeZvobPfwEAAP//AwBQSwECLQAUAAYACAAA&#10;ACEAtoM4kv4AAADhAQAAEwAAAAAAAAAAAAAAAAAAAAAAW0NvbnRlbnRfVHlwZXNdLnhtbFBLAQIt&#10;ABQABgAIAAAAIQA4/SH/1gAAAJQBAAALAAAAAAAAAAAAAAAAAC8BAABfcmVscy8ucmVsc1BLAQIt&#10;ABQABgAIAAAAIQBMtvwICg0AADg7AAAOAAAAAAAAAAAAAAAAAC4CAABkcnMvZTJvRG9jLnhtbFBL&#10;AQItABQABgAIAAAAIQCpTTdW3AAAAAQBAAAPAAAAAAAAAAAAAAAAAGQPAABkcnMvZG93bnJldi54&#10;bWxQSwUGAAAAAAQABADzAAAAbRAAAAAA&#10;">
              <v:rect id="矩形 15" o:spid="_x0000_s1027" style="position:absolute;width:432905;height:423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4H6wgAAANsAAAAPAAAAZHJzL2Rvd25yZXYueG1sRE9LawIx&#10;EL4X+h/CFLwUzepS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BRv4H6wgAAANsAAAAPAAAA&#10;AAAAAAAAAAAAAAcCAABkcnMvZG93bnJldi54bWxQSwUGAAAAAAMAAwC3AAAA9gIAAAAA&#10;" fillcolor="white [3212]" stroked="f" strokeweight="1pt"/>
              <v:group id="组合 22" o:spid="_x0000_s1028" style="position:absolute;left:39757;top:35339;width:361889;height:359997" coordsize="361889,35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Freeform 5" o:spid="_x0000_s1029" style="position:absolute;left:4417;width:357472;height:359997;visibility:visible;mso-wrap-style:square;v-text-anchor:top" coordsize="471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1uxAAAANsAAAAPAAAAZHJzL2Rvd25yZXYueG1sRI9BawIx&#10;FITvgv8hPKE3zdZC0dUopVBp8VLdUvD22Lxulm5eliTrrv76piB4HGbmG2a9HWwjzuRD7VjB4ywD&#10;QVw6XXOl4Kt4my5AhIissXFMCi4UYLsZj9aYa9fzgc7HWIkE4ZCjAhNjm0sZSkMWw8y1xMn7cd5i&#10;TNJXUnvsE9w2cp5lz9JizWnBYEuvhsrfY2cVLOX1o7ju5feh7PDTdKed7+udUg+T4WUFItIQ7+Fb&#10;+10rmD/B/5f0A+TmDwAA//8DAFBLAQItABQABgAIAAAAIQDb4fbL7gAAAIUBAAATAAAAAAAAAAAA&#10;AAAAAAAAAABbQ29udGVudF9UeXBlc10ueG1sUEsBAi0AFAAGAAgAAAAhAFr0LFu/AAAAFQEAAAsA&#10;AAAAAAAAAAAAAAAAHwEAAF9yZWxzLy5yZWxzUEsBAi0AFAAGAAgAAAAhAAySHW7EAAAA2wAAAA8A&#10;AAAAAAAAAAAAAAAABwIAAGRycy9kb3ducmV2LnhtbFBLBQYAAAAAAwADALcAAAD4AgAAAAA=&#10;" path="m235,474v-2,,-4,,-7,c226,474,224,474,222,473v-33,-1,-64,-9,-94,-23c123,448,122,445,122,440v,-58,,-115,,-172c122,265,122,263,122,260v21,,42,,62,c184,239,184,219,184,198v-3,,-6,-1,-9,-1c160,197,144,197,129,197v-5,1,-8,-1,-7,-6c122,177,122,163,122,149v,-14,6,-20,20,-20c151,129,159,129,168,129v5,,11,,17,c185,108,185,88,185,69v-19,,-38,-1,-57,c89,71,60,101,57,140v-1,16,-1,33,-1,50c56,196,55,198,49,198,35,197,20,197,6,197v-2,,-4,,-6,c13,103,99,4,229,2,352,,457,96,466,220v5,62,-12,117,-51,166c395,411,371,431,342,446v,-5,,-8,,-11c341,399,343,364,340,329v-2,-42,-41,-76,-88,-69c210,266,183,299,183,341v,24,,48,,73c183,423,183,433,183,442v,2,2,5,4,6c193,448,200,448,207,448v,-2,,-3,,-3c207,418,207,391,207,364v,-11,,-22,2,-33c213,296,249,275,281,287v22,8,36,29,36,52c317,373,317,406,317,439v,3,,6,,9c324,448,330,448,336,448v-20,11,-41,18,-63,22c260,472,248,473,235,474xm310,389v,-18,,-35,,-53c309,310,287,289,260,291v-27,1,-45,22,-45,49c215,370,215,400,215,430v,18,,18,18,18c239,448,240,446,240,441v,-19,,-39,,-58c240,368,240,353,240,338v1,-13,11,-23,23,-22c273,317,285,324,284,341v,33,,66,,99c284,446,286,449,292,448v4,,8,,12,c309,448,310,446,310,442v,-18,,-36,,-53xm406,99c406,81,392,67,375,67v-17,,-31,14,-31,31c344,116,357,129,375,129v18,,31,-13,31,-30xe" fillcolor="#0055a2" stroked="f">
                  <v:path arrowok="t" o:connecttype="custom" o:connectlocs="173044,359997;97147,341769;92594,203543;139649,197467;132819,149619;92594,145062;107773,97974;140408,97974;97147,52405;42502,144303;4554,149619;173803,1519;314970,293162;259566,330377;191259,197467;138890,314428;141926,340250;157106,337972;158623,251390;240592,257466;240592,340250;207197,356959;235279,295441;197331,221011;163177,326580;182151,334934;182151,256707;215546,258985;221617,340250;235279,335693;308139,75189;261084,74430;308139,75189" o:connectangles="0,0,0,0,0,0,0,0,0,0,0,0,0,0,0,0,0,0,0,0,0,0,0,0,0,0,0,0,0,0,0,0,0"/>
                  <o:lock v:ext="edit" verticies="t"/>
                </v:shape>
                <v:shape id="Freeform 9" o:spid="_x0000_s1030" style="position:absolute;top:194365;width:45505;height:103171;visibility:visible;mso-wrap-style:square;v-text-anchor:top" coordsize="6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Q6wgAAANsAAAAPAAAAZHJzL2Rvd25yZXYueG1sRI9RawIx&#10;EITfC/6HsIJvNedhi5xGEUFQKIWqP2C5rMnhZXMk0Tv765tCoY/D7Hyzs9oMrhUPCrHxrGA2LUAQ&#10;1143bBRczvvXBYiYkDW2nknBkyJs1qOXFVba9/xFj1MyIkM4VqjAptRVUsbaksM49R1x9q4+OExZ&#10;BiN1wD7DXSvLoniXDhvODRY72lmqb6e7y2/44/3D2P5SH1oX3uS3Kc2nUWoyHrZLEImG9H/8lz5o&#10;BeUcfrdkAMj1DwAAAP//AwBQSwECLQAUAAYACAAAACEA2+H2y+4AAACFAQAAEwAAAAAAAAAAAAAA&#10;AAAAAAAAW0NvbnRlbnRfVHlwZXNdLnhtbFBLAQItABQABgAIAAAAIQBa9CxbvwAAABUBAAALAAAA&#10;AAAAAAAAAAAAAB8BAABfcmVscy8ucmVsc1BLAQItABQABgAIAAAAIQCybTQ6wgAAANsAAAAPAAAA&#10;AAAAAAAAAAAAAAcCAABkcnMvZG93bnJldi54bWxQSwUGAAAAAAMAAwC3AAAA9gIAAAAA&#10;" path="m60,136c25,96,6,52,,,20,,40,,60,v,45,,89,,136xe" fillcolor="#0055a2" stroked="f">
                  <v:path arrowok="t" o:connecttype="custom" o:connectlocs="45505,103171;0,0;45505,0;45505,103171" o:connectangles="0,0,0,0"/>
                </v:shape>
              </v:group>
            </v:group>
          </w:pict>
        </mc:Fallback>
      </mc:AlternateContent>
    </w:r>
    <w:r w:rsidR="00FB0234" w:rsidRPr="00E24415">
      <w:rPr>
        <w:rFonts w:ascii="微软雅黑" w:hAnsi="微软雅黑"/>
        <w:sz w:val="20"/>
      </w:rPr>
      <w:fldChar w:fldCharType="begin"/>
    </w:r>
    <w:r w:rsidR="00FB0234" w:rsidRPr="00E24415">
      <w:rPr>
        <w:rFonts w:ascii="微软雅黑" w:hAnsi="微软雅黑"/>
        <w:sz w:val="20"/>
      </w:rPr>
      <w:instrText xml:space="preserve"> TITLE   \* MERGEFORMAT </w:instrText>
    </w:r>
    <w:r w:rsidR="00FB0234" w:rsidRPr="00E24415">
      <w:rPr>
        <w:rFonts w:ascii="微软雅黑" w:hAnsi="微软雅黑"/>
        <w:sz w:val="20"/>
      </w:rPr>
      <w:fldChar w:fldCharType="separate"/>
    </w:r>
    <w:r w:rsidR="00CE040F" w:rsidRPr="00E24415">
      <w:rPr>
        <w:rFonts w:ascii="微软雅黑" w:hAnsi="微软雅黑" w:hint="eastAsia"/>
        <w:sz w:val="20"/>
      </w:rPr>
      <w:t>富能通产品设计说明文档</w:t>
    </w:r>
    <w:r w:rsidR="00FB0234" w:rsidRPr="00E24415">
      <w:rPr>
        <w:rFonts w:ascii="微软雅黑" w:hAnsi="微软雅黑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01C245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9A"/>
    <w:rsid w:val="000065A3"/>
    <w:rsid w:val="0002068F"/>
    <w:rsid w:val="0003006B"/>
    <w:rsid w:val="00032396"/>
    <w:rsid w:val="0003713A"/>
    <w:rsid w:val="0004766E"/>
    <w:rsid w:val="00047696"/>
    <w:rsid w:val="00052728"/>
    <w:rsid w:val="00055CAF"/>
    <w:rsid w:val="00066502"/>
    <w:rsid w:val="00077DFE"/>
    <w:rsid w:val="0008001A"/>
    <w:rsid w:val="0009323D"/>
    <w:rsid w:val="00093315"/>
    <w:rsid w:val="000A472E"/>
    <w:rsid w:val="000A47ED"/>
    <w:rsid w:val="000A6ED9"/>
    <w:rsid w:val="000C4254"/>
    <w:rsid w:val="000C764C"/>
    <w:rsid w:val="000D0122"/>
    <w:rsid w:val="000E4B15"/>
    <w:rsid w:val="001046D4"/>
    <w:rsid w:val="00115A07"/>
    <w:rsid w:val="00121CBD"/>
    <w:rsid w:val="00121D88"/>
    <w:rsid w:val="0012490F"/>
    <w:rsid w:val="00142F14"/>
    <w:rsid w:val="00160072"/>
    <w:rsid w:val="00160751"/>
    <w:rsid w:val="00164183"/>
    <w:rsid w:val="00170420"/>
    <w:rsid w:val="0018286A"/>
    <w:rsid w:val="00194334"/>
    <w:rsid w:val="00195F91"/>
    <w:rsid w:val="001A16D2"/>
    <w:rsid w:val="001B378C"/>
    <w:rsid w:val="001C23B6"/>
    <w:rsid w:val="001C5B2F"/>
    <w:rsid w:val="001C5C74"/>
    <w:rsid w:val="001C6008"/>
    <w:rsid w:val="001C7644"/>
    <w:rsid w:val="001F4E55"/>
    <w:rsid w:val="002002A7"/>
    <w:rsid w:val="0020326B"/>
    <w:rsid w:val="00206EA5"/>
    <w:rsid w:val="00212DDD"/>
    <w:rsid w:val="00231A7F"/>
    <w:rsid w:val="002321FB"/>
    <w:rsid w:val="00232F0F"/>
    <w:rsid w:val="00242BCE"/>
    <w:rsid w:val="0025147E"/>
    <w:rsid w:val="00267B88"/>
    <w:rsid w:val="00274B88"/>
    <w:rsid w:val="002813A7"/>
    <w:rsid w:val="0028473A"/>
    <w:rsid w:val="00287274"/>
    <w:rsid w:val="002910E8"/>
    <w:rsid w:val="002A0C38"/>
    <w:rsid w:val="002D551C"/>
    <w:rsid w:val="002E50EE"/>
    <w:rsid w:val="00307E42"/>
    <w:rsid w:val="00322F14"/>
    <w:rsid w:val="00326FA8"/>
    <w:rsid w:val="0033679E"/>
    <w:rsid w:val="00386225"/>
    <w:rsid w:val="00392C61"/>
    <w:rsid w:val="003A40F9"/>
    <w:rsid w:val="003B4825"/>
    <w:rsid w:val="003C4BBF"/>
    <w:rsid w:val="003D257A"/>
    <w:rsid w:val="003D4B40"/>
    <w:rsid w:val="003D55B4"/>
    <w:rsid w:val="003E5D27"/>
    <w:rsid w:val="00403B45"/>
    <w:rsid w:val="00412D78"/>
    <w:rsid w:val="004151D0"/>
    <w:rsid w:val="00416F71"/>
    <w:rsid w:val="00417ACD"/>
    <w:rsid w:val="004341F4"/>
    <w:rsid w:val="00442051"/>
    <w:rsid w:val="00453845"/>
    <w:rsid w:val="00463790"/>
    <w:rsid w:val="00470C70"/>
    <w:rsid w:val="00480EE2"/>
    <w:rsid w:val="00485BA2"/>
    <w:rsid w:val="004A00A3"/>
    <w:rsid w:val="004A3F0B"/>
    <w:rsid w:val="004C130C"/>
    <w:rsid w:val="004C133F"/>
    <w:rsid w:val="00525F85"/>
    <w:rsid w:val="00530650"/>
    <w:rsid w:val="00536A43"/>
    <w:rsid w:val="00571A9F"/>
    <w:rsid w:val="00576442"/>
    <w:rsid w:val="00587CA8"/>
    <w:rsid w:val="005C6243"/>
    <w:rsid w:val="005C67A2"/>
    <w:rsid w:val="005D515F"/>
    <w:rsid w:val="005E193B"/>
    <w:rsid w:val="005E1FF6"/>
    <w:rsid w:val="005F33EF"/>
    <w:rsid w:val="005F4529"/>
    <w:rsid w:val="005F7959"/>
    <w:rsid w:val="00604FF1"/>
    <w:rsid w:val="0061139E"/>
    <w:rsid w:val="006278FD"/>
    <w:rsid w:val="00646750"/>
    <w:rsid w:val="006473BF"/>
    <w:rsid w:val="00674978"/>
    <w:rsid w:val="00674FCA"/>
    <w:rsid w:val="00676C7B"/>
    <w:rsid w:val="00686CCC"/>
    <w:rsid w:val="006B14D6"/>
    <w:rsid w:val="006B6207"/>
    <w:rsid w:val="006C4EED"/>
    <w:rsid w:val="006D3269"/>
    <w:rsid w:val="006E3180"/>
    <w:rsid w:val="006E376E"/>
    <w:rsid w:val="006E6AE1"/>
    <w:rsid w:val="006E7E89"/>
    <w:rsid w:val="006F31C5"/>
    <w:rsid w:val="007044C2"/>
    <w:rsid w:val="007155D1"/>
    <w:rsid w:val="00716A23"/>
    <w:rsid w:val="0072294C"/>
    <w:rsid w:val="00722F70"/>
    <w:rsid w:val="00723F89"/>
    <w:rsid w:val="00732BBA"/>
    <w:rsid w:val="00741743"/>
    <w:rsid w:val="00744724"/>
    <w:rsid w:val="00763649"/>
    <w:rsid w:val="007651BE"/>
    <w:rsid w:val="007730EA"/>
    <w:rsid w:val="0077314B"/>
    <w:rsid w:val="00775647"/>
    <w:rsid w:val="007878CE"/>
    <w:rsid w:val="00790AF2"/>
    <w:rsid w:val="007962BB"/>
    <w:rsid w:val="007B4105"/>
    <w:rsid w:val="007B75CA"/>
    <w:rsid w:val="007C5790"/>
    <w:rsid w:val="007C60BB"/>
    <w:rsid w:val="007D698E"/>
    <w:rsid w:val="007E506C"/>
    <w:rsid w:val="007E6A3D"/>
    <w:rsid w:val="007F4520"/>
    <w:rsid w:val="00806DCC"/>
    <w:rsid w:val="00820D4B"/>
    <w:rsid w:val="00820FA1"/>
    <w:rsid w:val="008368E0"/>
    <w:rsid w:val="008555DD"/>
    <w:rsid w:val="008559C4"/>
    <w:rsid w:val="008576B3"/>
    <w:rsid w:val="008631A3"/>
    <w:rsid w:val="0087194B"/>
    <w:rsid w:val="00886972"/>
    <w:rsid w:val="0089193F"/>
    <w:rsid w:val="00896CA1"/>
    <w:rsid w:val="008A48D6"/>
    <w:rsid w:val="008A5EE8"/>
    <w:rsid w:val="008C3CFF"/>
    <w:rsid w:val="008C542B"/>
    <w:rsid w:val="008F0BB3"/>
    <w:rsid w:val="00901C20"/>
    <w:rsid w:val="00907F19"/>
    <w:rsid w:val="009111CE"/>
    <w:rsid w:val="00921B37"/>
    <w:rsid w:val="00931576"/>
    <w:rsid w:val="009543A8"/>
    <w:rsid w:val="009546A4"/>
    <w:rsid w:val="0096558C"/>
    <w:rsid w:val="009700A2"/>
    <w:rsid w:val="0099082D"/>
    <w:rsid w:val="00995F82"/>
    <w:rsid w:val="009A3E93"/>
    <w:rsid w:val="009B7F0A"/>
    <w:rsid w:val="009D4CC2"/>
    <w:rsid w:val="00A010E4"/>
    <w:rsid w:val="00A0205D"/>
    <w:rsid w:val="00A107C9"/>
    <w:rsid w:val="00A2256E"/>
    <w:rsid w:val="00A26C3F"/>
    <w:rsid w:val="00A271C5"/>
    <w:rsid w:val="00A35DDA"/>
    <w:rsid w:val="00A40C7A"/>
    <w:rsid w:val="00A42C33"/>
    <w:rsid w:val="00A64226"/>
    <w:rsid w:val="00A66130"/>
    <w:rsid w:val="00A9740B"/>
    <w:rsid w:val="00AB27AE"/>
    <w:rsid w:val="00AE7821"/>
    <w:rsid w:val="00B049F8"/>
    <w:rsid w:val="00B3296A"/>
    <w:rsid w:val="00B35EED"/>
    <w:rsid w:val="00B363AC"/>
    <w:rsid w:val="00B67843"/>
    <w:rsid w:val="00B84429"/>
    <w:rsid w:val="00B87926"/>
    <w:rsid w:val="00BA46A0"/>
    <w:rsid w:val="00BB2B66"/>
    <w:rsid w:val="00BB7960"/>
    <w:rsid w:val="00BC0A77"/>
    <w:rsid w:val="00BC79B8"/>
    <w:rsid w:val="00BD3C73"/>
    <w:rsid w:val="00BF0FA2"/>
    <w:rsid w:val="00C01D9A"/>
    <w:rsid w:val="00C148E5"/>
    <w:rsid w:val="00C14E33"/>
    <w:rsid w:val="00C161FE"/>
    <w:rsid w:val="00C43FDA"/>
    <w:rsid w:val="00C6109C"/>
    <w:rsid w:val="00C62C53"/>
    <w:rsid w:val="00C814CC"/>
    <w:rsid w:val="00C83906"/>
    <w:rsid w:val="00CB70E9"/>
    <w:rsid w:val="00CC0971"/>
    <w:rsid w:val="00CC15A1"/>
    <w:rsid w:val="00CC4AB4"/>
    <w:rsid w:val="00CD08FB"/>
    <w:rsid w:val="00CE040F"/>
    <w:rsid w:val="00CE7044"/>
    <w:rsid w:val="00D0781B"/>
    <w:rsid w:val="00D1099C"/>
    <w:rsid w:val="00D25048"/>
    <w:rsid w:val="00D2784B"/>
    <w:rsid w:val="00D366C2"/>
    <w:rsid w:val="00D471B8"/>
    <w:rsid w:val="00D92870"/>
    <w:rsid w:val="00D9384C"/>
    <w:rsid w:val="00DA576F"/>
    <w:rsid w:val="00DB6BAA"/>
    <w:rsid w:val="00DE7883"/>
    <w:rsid w:val="00DF3FA0"/>
    <w:rsid w:val="00DF6145"/>
    <w:rsid w:val="00E00135"/>
    <w:rsid w:val="00E013C3"/>
    <w:rsid w:val="00E02E5B"/>
    <w:rsid w:val="00E04635"/>
    <w:rsid w:val="00E22107"/>
    <w:rsid w:val="00E24415"/>
    <w:rsid w:val="00E36DF3"/>
    <w:rsid w:val="00E47988"/>
    <w:rsid w:val="00E53CBF"/>
    <w:rsid w:val="00E70CEA"/>
    <w:rsid w:val="00EA5873"/>
    <w:rsid w:val="00EB54DD"/>
    <w:rsid w:val="00EC4421"/>
    <w:rsid w:val="00EC71F0"/>
    <w:rsid w:val="00EE4676"/>
    <w:rsid w:val="00EE4D07"/>
    <w:rsid w:val="00EF0D5F"/>
    <w:rsid w:val="00EF4836"/>
    <w:rsid w:val="00F0480E"/>
    <w:rsid w:val="00F1181E"/>
    <w:rsid w:val="00F149D7"/>
    <w:rsid w:val="00F2125D"/>
    <w:rsid w:val="00F30392"/>
    <w:rsid w:val="00F324F1"/>
    <w:rsid w:val="00F52E39"/>
    <w:rsid w:val="00F67A8B"/>
    <w:rsid w:val="00F75A9D"/>
    <w:rsid w:val="00F95FF0"/>
    <w:rsid w:val="00FA0E2D"/>
    <w:rsid w:val="00FA3D12"/>
    <w:rsid w:val="00FB0234"/>
    <w:rsid w:val="00FB0765"/>
    <w:rsid w:val="00FB7C74"/>
    <w:rsid w:val="00FC08FF"/>
    <w:rsid w:val="00FC453B"/>
    <w:rsid w:val="00FD55FA"/>
    <w:rsid w:val="00FE259F"/>
    <w:rsid w:val="00FE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5ED8B33"/>
  <w15:chartTrackingRefBased/>
  <w15:docId w15:val="{231AFA8B-607B-4B30-9C78-1EDC6440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15A07"/>
    <w:rPr>
      <w:rFonts w:eastAsia="微软雅黑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标题 字符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副标题 字符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标题 1 字符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无间距"/>
    <w:uiPriority w:val="36"/>
    <w:qFormat/>
    <w:pPr>
      <w:spacing w:after="0" w:line="240" w:lineRule="auto"/>
    </w:pPr>
  </w:style>
  <w:style w:type="character" w:customStyle="1" w:styleId="20">
    <w:name w:val="标题 2 字符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页眉 字符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页脚 字符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页脚文本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页脚文本字符"/>
    <w:basedOn w:val="a1"/>
    <w:link w:val="af3"/>
    <w:uiPriority w:val="12"/>
    <w:rPr>
      <w:i/>
      <w:iCs/>
      <w:sz w:val="14"/>
    </w:rPr>
  </w:style>
  <w:style w:type="paragraph" w:styleId="af5">
    <w:name w:val="No Spacing"/>
    <w:link w:val="af6"/>
    <w:uiPriority w:val="1"/>
    <w:qFormat/>
    <w:rsid w:val="004C130C"/>
    <w:pPr>
      <w:spacing w:after="0" w:line="240" w:lineRule="auto"/>
    </w:pPr>
    <w:rPr>
      <w:rFonts w:eastAsia="微软雅黑 Light"/>
      <w:color w:val="auto"/>
      <w:sz w:val="22"/>
      <w:szCs w:val="22"/>
    </w:rPr>
  </w:style>
  <w:style w:type="character" w:customStyle="1" w:styleId="af6">
    <w:name w:val="无间隔 字符"/>
    <w:basedOn w:val="a1"/>
    <w:link w:val="af5"/>
    <w:uiPriority w:val="1"/>
    <w:rsid w:val="004C130C"/>
    <w:rPr>
      <w:rFonts w:eastAsia="微软雅黑 Light"/>
      <w:color w:val="auto"/>
      <w:sz w:val="22"/>
      <w:szCs w:val="22"/>
    </w:rPr>
  </w:style>
  <w:style w:type="paragraph" w:styleId="af7">
    <w:name w:val="Normal (Web)"/>
    <w:basedOn w:val="a0"/>
    <w:uiPriority w:val="99"/>
    <w:semiHidden/>
    <w:unhideWhenUsed/>
    <w:rsid w:val="008C3CFF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1C7644"/>
    <w:pPr>
      <w:spacing w:before="720" w:after="0" w:line="259" w:lineRule="auto"/>
      <w:outlineLvl w:val="9"/>
    </w:pPr>
    <w:rPr>
      <w:rFonts w:asciiTheme="majorHAnsi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C130C"/>
  </w:style>
  <w:style w:type="paragraph" w:styleId="21">
    <w:name w:val="toc 2"/>
    <w:basedOn w:val="a0"/>
    <w:next w:val="a0"/>
    <w:autoRedefine/>
    <w:uiPriority w:val="39"/>
    <w:unhideWhenUsed/>
    <w:rsid w:val="003E5D27"/>
    <w:pPr>
      <w:tabs>
        <w:tab w:val="left" w:pos="840"/>
        <w:tab w:val="right" w:leader="dot" w:pos="9350"/>
      </w:tabs>
      <w:ind w:leftChars="200" w:left="360"/>
    </w:pPr>
  </w:style>
  <w:style w:type="character" w:styleId="af8">
    <w:name w:val="Hyperlink"/>
    <w:basedOn w:val="a1"/>
    <w:uiPriority w:val="99"/>
    <w:unhideWhenUsed/>
    <w:rsid w:val="004C130C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5.svg"/><Relationship Id="rId26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7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1.sv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image" Target="media/image10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9.sv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24"/>
    <w:rsid w:val="00F4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E584702F70420BBA6C9C3A3A8DEF2F">
    <w:name w:val="DCE584702F70420BBA6C9C3A3A8DEF2F"/>
    <w:pPr>
      <w:widowControl w:val="0"/>
      <w:jc w:val="both"/>
    </w:pPr>
  </w:style>
  <w:style w:type="paragraph" w:customStyle="1" w:styleId="AFA3B7B1C0934187A56BF7FE2E5C4AEA">
    <w:name w:val="AFA3B7B1C0934187A56BF7FE2E5C4AEA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D9D99C7F1F84A27AF120E9314FBD6AB">
    <w:name w:val="4D9D99C7F1F84A27AF120E9314FBD6A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ECE35C-8C04-483F-A035-DD5E48C62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</Template>
  <TotalTime>1108</TotalTime>
  <Pages>5</Pages>
  <Words>1105</Words>
  <Characters>1184</Characters>
  <Application>Microsoft Office Word</Application>
  <DocSecurity>0</DocSecurity>
  <Lines>296</Lines>
  <Paragraphs>176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富能通产品设计说明文档</dc:title>
  <dc:creator>jason</dc:creator>
  <cp:keywords/>
  <cp:lastModifiedBy>zeng jason</cp:lastModifiedBy>
  <cp:revision>293</cp:revision>
  <dcterms:created xsi:type="dcterms:W3CDTF">2018-08-11T07:38:00Z</dcterms:created>
  <dcterms:modified xsi:type="dcterms:W3CDTF">2018-08-12T02:11:00Z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